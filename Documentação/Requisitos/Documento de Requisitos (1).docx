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F26727" w:rsidRDefault="00F26727">
      <w:pPr>
        <w:pStyle w:val="CabealhoCapa1"/>
      </w:pPr>
    </w:p>
    <w:p w14:paraId="0A37501D" w14:textId="77777777" w:rsidR="00F26727" w:rsidRDefault="00F26727">
      <w:pPr>
        <w:pStyle w:val="CabealhoCapa2"/>
      </w:pPr>
    </w:p>
    <w:p w14:paraId="5CC9585C" w14:textId="77777777" w:rsidR="00F26727" w:rsidRDefault="0028686D">
      <w:pPr>
        <w:jc w:val="center"/>
        <w:rPr>
          <w:rFonts w:ascii="Arial" w:hAnsi="Arial"/>
        </w:rPr>
        <w:sectPr w:rsidR="00F26727" w:rsidSect="005E08F9">
          <w:headerReference w:type="even" r:id="rId8"/>
          <w:headerReference w:type="default" r:id="rId9"/>
          <w:type w:val="continuous"/>
          <w:pgSz w:w="11909" w:h="16834" w:code="9"/>
          <w:pgMar w:top="864" w:right="1440" w:bottom="864" w:left="1440" w:header="720" w:footer="864" w:gutter="0"/>
          <w:cols w:space="720"/>
          <w:docGrid w:linePitch="27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6566D748" wp14:editId="07777777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7CA175" w14:textId="77777777" w:rsidR="00635391" w:rsidRDefault="00635391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 w:rsidRPr="005C5284">
                              <w:t>Cards mosters sale</w:t>
                            </w:r>
                          </w:p>
                          <w:p w14:paraId="682325F5" w14:textId="77777777" w:rsidR="00635391" w:rsidRDefault="00635391">
                            <w:pPr>
                              <w:pStyle w:val="Verso"/>
                            </w:pPr>
                            <w:r>
                              <w:t>Versão 1.0 - Outubro de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6D748" id="Rectangle 2" o:spid="_x0000_s1026" style="position:absolute;left:0;text-align:left;margin-left:1.5pt;margin-top:56.7pt;width:451.45pt;height:727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" filled="f" stroked="f">
                <v:textbox inset="0,0,0,0">
                  <w:txbxContent>
                    <w:p w14:paraId="597CA175" w14:textId="77777777" w:rsidR="00635391" w:rsidRDefault="00635391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 w:rsidRPr="005C5284">
                        <w:t>Cards mosters sale</w:t>
                      </w:r>
                    </w:p>
                    <w:p w14:paraId="682325F5" w14:textId="77777777" w:rsidR="00635391" w:rsidRDefault="00635391">
                      <w:pPr>
                        <w:pStyle w:val="Verso"/>
                      </w:pPr>
                      <w:r>
                        <w:t>Versão 1.0 - Outubro de 2019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14:paraId="6CF1703A" w14:textId="77777777" w:rsidR="00F26727" w:rsidRDefault="00F26727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14:paraId="35DEF06C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14:paraId="05D38951" w14:textId="77777777" w:rsidR="00F26727" w:rsidRDefault="00BD5C43">
      <w:pPr>
        <w:pStyle w:val="Item"/>
      </w:pPr>
      <w:r>
        <w:t>Gabriel Henrique</w:t>
      </w:r>
      <w:r w:rsidR="00F26727">
        <w:tab/>
      </w:r>
      <w:r>
        <w:t>Desenvolvimento, Design, Documentação.</w:t>
      </w:r>
    </w:p>
    <w:p w14:paraId="20FE1AC3" w14:textId="77777777" w:rsidR="00F26727" w:rsidRDefault="00BD5C43">
      <w:pPr>
        <w:pStyle w:val="Item"/>
      </w:pPr>
      <w:r>
        <w:t>Lucas Bernardes</w:t>
      </w:r>
      <w:r w:rsidR="00F26727">
        <w:tab/>
      </w:r>
      <w:r w:rsidRPr="00BD5C43">
        <w:t xml:space="preserve"> </w:t>
      </w:r>
      <w:r>
        <w:t>Desenvolvimento, Design, Documentação.</w:t>
      </w:r>
    </w:p>
    <w:p w14:paraId="21B7F87C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14:paraId="5740E2CD" w14:textId="77777777" w:rsidR="00F26727" w:rsidRDefault="00BD5C43">
      <w:pPr>
        <w:pStyle w:val="Item"/>
      </w:pPr>
      <w:r>
        <w:t>Funcionários da empresa Corporação Kaiba</w:t>
      </w:r>
    </w:p>
    <w:p w14:paraId="2D32F493" w14:textId="77777777" w:rsidR="00F26727" w:rsidRDefault="002057CE">
      <w:pPr>
        <w:pStyle w:val="Sumrio-Captulo"/>
        <w:ind w:right="-427"/>
      </w:pPr>
      <w:r>
        <w:br w:type="page"/>
      </w:r>
      <w:r w:rsidR="00F26727">
        <w:lastRenderedPageBreak/>
        <w:t>Sumário</w:t>
      </w:r>
    </w:p>
    <w:p w14:paraId="6B27B7EE" w14:textId="661E778E" w:rsidR="00B66A90" w:rsidRPr="009770B5" w:rsidRDefault="00F2672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B66A90">
        <w:rPr>
          <w:noProof/>
        </w:rPr>
        <w:t>Visão geral deste documento</w:t>
      </w:r>
      <w:r w:rsidR="00B66A90">
        <w:rPr>
          <w:noProof/>
        </w:rPr>
        <w:tab/>
      </w:r>
      <w:r w:rsidR="005E08F9">
        <w:rPr>
          <w:noProof/>
        </w:rPr>
        <w:t>5</w:t>
      </w:r>
    </w:p>
    <w:p w14:paraId="0040699C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</w:r>
      <w:r w:rsidR="005E08F9">
        <w:rPr>
          <w:noProof/>
        </w:rPr>
        <w:t>5</w:t>
      </w:r>
    </w:p>
    <w:p w14:paraId="634E669F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 w:rsidR="005E08F9">
        <w:rPr>
          <w:noProof/>
        </w:rPr>
        <w:t>5</w:t>
      </w:r>
    </w:p>
    <w:p w14:paraId="0C43FDF0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 w:rsidR="005E08F9">
        <w:rPr>
          <w:noProof/>
        </w:rPr>
        <w:t>6</w:t>
      </w:r>
    </w:p>
    <w:p w14:paraId="187751E8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 w:rsidR="005E08F9">
        <w:rPr>
          <w:noProof/>
        </w:rPr>
        <w:t>6</w:t>
      </w:r>
    </w:p>
    <w:p w14:paraId="36F22B81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Formulários coletados</w:t>
      </w:r>
      <w:r>
        <w:rPr>
          <w:noProof/>
        </w:rPr>
        <w:tab/>
      </w:r>
      <w:r w:rsidR="005E08F9">
        <w:rPr>
          <w:noProof/>
        </w:rPr>
        <w:t>6</w:t>
      </w:r>
    </w:p>
    <w:p w14:paraId="57681BA0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 w:rsidR="005E08F9">
        <w:rPr>
          <w:noProof/>
        </w:rPr>
        <w:t>7</w:t>
      </w:r>
    </w:p>
    <w:p w14:paraId="6304BAF9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</w:r>
      <w:r w:rsidR="005E08F9">
        <w:rPr>
          <w:noProof/>
        </w:rPr>
        <w:t>7</w:t>
      </w:r>
    </w:p>
    <w:p w14:paraId="5AEB06AA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G</w:t>
      </w:r>
      <w:r w:rsidR="005E08F9">
        <w:rPr>
          <w:noProof/>
        </w:rPr>
        <w:t>erente</w:t>
      </w:r>
      <w:r>
        <w:rPr>
          <w:noProof/>
        </w:rPr>
        <w:tab/>
      </w:r>
      <w:r w:rsidR="005E08F9">
        <w:rPr>
          <w:noProof/>
        </w:rPr>
        <w:t>7</w:t>
      </w:r>
    </w:p>
    <w:p w14:paraId="086F2E29" w14:textId="424484C3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 w:rsidR="007E0256">
        <w:rPr>
          <w:noProof/>
        </w:rPr>
        <w:t>Usuário</w:t>
      </w:r>
      <w:r>
        <w:rPr>
          <w:noProof/>
        </w:rPr>
        <w:tab/>
      </w:r>
      <w:r w:rsidR="005E08F9">
        <w:rPr>
          <w:noProof/>
        </w:rPr>
        <w:t>7</w:t>
      </w:r>
    </w:p>
    <w:p w14:paraId="1D024B65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 w:rsidR="00A90EF5">
        <w:rPr>
          <w:noProof/>
        </w:rPr>
        <w:t>8</w:t>
      </w:r>
    </w:p>
    <w:p w14:paraId="6E7A82F4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G</w:t>
      </w:r>
      <w:r w:rsidR="00A90EF5">
        <w:rPr>
          <w:noProof/>
        </w:rPr>
        <w:t>erente</w:t>
      </w:r>
      <w:r>
        <w:rPr>
          <w:noProof/>
        </w:rPr>
        <w:tab/>
      </w:r>
      <w:r w:rsidR="00A90EF5">
        <w:rPr>
          <w:noProof/>
        </w:rPr>
        <w:t>8</w:t>
      </w:r>
    </w:p>
    <w:p w14:paraId="054791B8" w14:textId="4E57DA7E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 xml:space="preserve">Visão do </w:t>
      </w:r>
      <w:r w:rsidR="007E0256">
        <w:rPr>
          <w:noProof/>
        </w:rPr>
        <w:t>Usuário</w:t>
      </w:r>
      <w:r>
        <w:rPr>
          <w:noProof/>
        </w:rPr>
        <w:tab/>
      </w:r>
      <w:r w:rsidR="00A90EF5">
        <w:rPr>
          <w:noProof/>
        </w:rPr>
        <w:t>8</w:t>
      </w:r>
    </w:p>
    <w:p w14:paraId="1F80B547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Requisitos </w:t>
      </w:r>
      <w:r w:rsidR="00A90EF5">
        <w:rPr>
          <w:noProof/>
        </w:rPr>
        <w:t>Funcionais</w:t>
      </w:r>
      <w:r>
        <w:rPr>
          <w:noProof/>
        </w:rPr>
        <w:tab/>
      </w:r>
      <w:r w:rsidR="00A90EF5">
        <w:rPr>
          <w:noProof/>
        </w:rPr>
        <w:t>9</w:t>
      </w:r>
    </w:p>
    <w:p w14:paraId="38A32D74" w14:textId="77777777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[RF001] </w:t>
      </w:r>
      <w:r w:rsidR="00A90EF5" w:rsidRPr="00A90EF5">
        <w:rPr>
          <w:noProof/>
        </w:rPr>
        <w:t>Cadastro</w:t>
      </w:r>
      <w:r>
        <w:rPr>
          <w:noProof/>
        </w:rPr>
        <w:tab/>
      </w:r>
      <w:r w:rsidR="00A90EF5">
        <w:rPr>
          <w:noProof/>
        </w:rPr>
        <w:t>9</w:t>
      </w:r>
    </w:p>
    <w:p w14:paraId="56028BEA" w14:textId="77777777" w:rsidR="00B66A90" w:rsidRDefault="00B66A90">
      <w:pPr>
        <w:pStyle w:val="Sumrio3"/>
        <w:rPr>
          <w:noProof/>
        </w:rPr>
      </w:pPr>
      <w:r>
        <w:rPr>
          <w:noProof/>
        </w:rPr>
        <w:t xml:space="preserve">[RF002] </w:t>
      </w:r>
      <w:r w:rsidR="00A90EF5" w:rsidRPr="00A90EF5">
        <w:rPr>
          <w:noProof/>
        </w:rPr>
        <w:t>Login</w:t>
      </w:r>
      <w:r>
        <w:rPr>
          <w:noProof/>
        </w:rPr>
        <w:tab/>
      </w:r>
      <w:r w:rsidR="00A90EF5">
        <w:rPr>
          <w:noProof/>
        </w:rPr>
        <w:t>9</w:t>
      </w:r>
    </w:p>
    <w:p w14:paraId="614ACBC2" w14:textId="39A6C3B0" w:rsidR="00A90EF5" w:rsidRPr="00A90EF5" w:rsidRDefault="00A90EF5" w:rsidP="00A90EF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[RF003] </w:t>
      </w:r>
      <w:r w:rsidR="007E0256">
        <w:rPr>
          <w:noProof/>
        </w:rPr>
        <w:t>Cadastrar Card</w:t>
      </w:r>
      <w:r>
        <w:rPr>
          <w:noProof/>
        </w:rPr>
        <w:tab/>
        <w:t>10</w:t>
      </w:r>
    </w:p>
    <w:p w14:paraId="2E415696" w14:textId="77777777" w:rsidR="00A90EF5" w:rsidRPr="00A90EF5" w:rsidRDefault="00A90EF5" w:rsidP="00A90EF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[RF004] </w:t>
      </w:r>
      <w:r w:rsidRPr="00A90EF5">
        <w:rPr>
          <w:noProof/>
        </w:rPr>
        <w:t>Busca</w:t>
      </w:r>
      <w:r>
        <w:rPr>
          <w:noProof/>
        </w:rPr>
        <w:tab/>
        <w:t>10</w:t>
      </w:r>
    </w:p>
    <w:p w14:paraId="563CCEFA" w14:textId="3D171375" w:rsidR="007E0256" w:rsidRDefault="00A90EF5" w:rsidP="007E0256">
      <w:pPr>
        <w:pStyle w:val="Sumrio3"/>
        <w:rPr>
          <w:noProof/>
        </w:rPr>
      </w:pPr>
      <w:r>
        <w:rPr>
          <w:noProof/>
        </w:rPr>
        <w:t xml:space="preserve">[RF005] </w:t>
      </w:r>
      <w:r w:rsidRPr="00A90EF5">
        <w:rPr>
          <w:noProof/>
        </w:rPr>
        <w:t>Venda</w:t>
      </w:r>
      <w:r>
        <w:rPr>
          <w:noProof/>
        </w:rPr>
        <w:tab/>
        <w:t>10</w:t>
      </w:r>
    </w:p>
    <w:p w14:paraId="4D3BE2F7" w14:textId="4E82E5B1" w:rsidR="007E0256" w:rsidRDefault="007E0256" w:rsidP="007E0256">
      <w:pPr>
        <w:pStyle w:val="Sumrio3"/>
        <w:rPr>
          <w:noProof/>
        </w:rPr>
      </w:pPr>
      <w:r>
        <w:rPr>
          <w:noProof/>
        </w:rPr>
        <w:t>[RF006] Editar Perfil (cliente)</w:t>
      </w:r>
      <w:r>
        <w:rPr>
          <w:noProof/>
        </w:rPr>
        <w:tab/>
        <w:t>11</w:t>
      </w:r>
    </w:p>
    <w:p w14:paraId="748DB734" w14:textId="5BEF006B" w:rsidR="007E0256" w:rsidRDefault="007E0256" w:rsidP="007E0256">
      <w:pPr>
        <w:pStyle w:val="Sumrio3"/>
        <w:rPr>
          <w:noProof/>
        </w:rPr>
      </w:pPr>
      <w:r>
        <w:rPr>
          <w:noProof/>
        </w:rPr>
        <w:t>[RF007] Editar Card</w:t>
      </w:r>
      <w:r>
        <w:rPr>
          <w:noProof/>
        </w:rPr>
        <w:tab/>
        <w:t>11</w:t>
      </w:r>
    </w:p>
    <w:p w14:paraId="60A8287A" w14:textId="3E4FDB9E" w:rsidR="007E0256" w:rsidRDefault="007E0256" w:rsidP="007E0256">
      <w:pPr>
        <w:pStyle w:val="Sumrio3"/>
        <w:rPr>
          <w:noProof/>
        </w:rPr>
      </w:pPr>
      <w:r>
        <w:rPr>
          <w:noProof/>
        </w:rPr>
        <w:t>[RF008] Excluir Card</w:t>
      </w:r>
      <w:r>
        <w:rPr>
          <w:noProof/>
        </w:rPr>
        <w:tab/>
        <w:t>11</w:t>
      </w:r>
    </w:p>
    <w:p w14:paraId="283A45AE" w14:textId="5720042F" w:rsidR="007E0256" w:rsidRDefault="007E0256" w:rsidP="007E0256">
      <w:pPr>
        <w:pStyle w:val="Sumrio3"/>
        <w:rPr>
          <w:noProof/>
        </w:rPr>
      </w:pPr>
      <w:r>
        <w:rPr>
          <w:noProof/>
        </w:rPr>
        <w:t>[RF009] Editar Perfil (gerente)</w:t>
      </w:r>
      <w:r>
        <w:rPr>
          <w:noProof/>
        </w:rPr>
        <w:tab/>
        <w:t>12</w:t>
      </w:r>
    </w:p>
    <w:p w14:paraId="71904663" w14:textId="50405540" w:rsidR="007E0256" w:rsidRDefault="007E0256" w:rsidP="007E0256">
      <w:pPr>
        <w:pStyle w:val="Sumrio3"/>
        <w:rPr>
          <w:noProof/>
        </w:rPr>
      </w:pPr>
      <w:r>
        <w:rPr>
          <w:noProof/>
        </w:rPr>
        <w:t>[RF010] Excluir Usuário (gerente)</w:t>
      </w:r>
      <w:r>
        <w:rPr>
          <w:noProof/>
        </w:rPr>
        <w:tab/>
        <w:t>12</w:t>
      </w:r>
    </w:p>
    <w:p w14:paraId="6F0B98E4" w14:textId="4EB8D362" w:rsidR="007E0256" w:rsidRDefault="007E0256" w:rsidP="007E0256">
      <w:pPr>
        <w:pStyle w:val="Sumrio3"/>
        <w:rPr>
          <w:noProof/>
        </w:rPr>
      </w:pPr>
      <w:r>
        <w:rPr>
          <w:noProof/>
        </w:rPr>
        <w:t>[RF011] Buscar Usuário (gerente)</w:t>
      </w:r>
      <w:r>
        <w:rPr>
          <w:noProof/>
        </w:rPr>
        <w:tab/>
        <w:t>12</w:t>
      </w:r>
    </w:p>
    <w:p w14:paraId="0B132834" w14:textId="05D1015B" w:rsidR="007E0256" w:rsidRDefault="007E0256" w:rsidP="007E0256">
      <w:pPr>
        <w:pStyle w:val="Sumrio3"/>
        <w:rPr>
          <w:noProof/>
        </w:rPr>
      </w:pPr>
      <w:r>
        <w:rPr>
          <w:noProof/>
        </w:rPr>
        <w:t xml:space="preserve">[RF012] </w:t>
      </w:r>
      <w:r w:rsidR="00970006">
        <w:rPr>
          <w:noProof/>
        </w:rPr>
        <w:t>Adicionar Favoritos</w:t>
      </w:r>
      <w:r>
        <w:rPr>
          <w:noProof/>
        </w:rPr>
        <w:tab/>
        <w:t>13</w:t>
      </w:r>
    </w:p>
    <w:p w14:paraId="1F834C4F" w14:textId="77777777" w:rsidR="007E0256" w:rsidRPr="007E0256" w:rsidRDefault="007E0256" w:rsidP="007E0256"/>
    <w:p w14:paraId="17493890" w14:textId="77777777" w:rsidR="007E0256" w:rsidRPr="007E0256" w:rsidRDefault="007E0256" w:rsidP="007E0256"/>
    <w:p w14:paraId="18A90BE6" w14:textId="77777777" w:rsidR="007E0256" w:rsidRPr="007E0256" w:rsidRDefault="007E0256" w:rsidP="007E0256"/>
    <w:p w14:paraId="7AEFE81A" w14:textId="77777777" w:rsidR="007E0256" w:rsidRPr="007E0256" w:rsidRDefault="007E0256" w:rsidP="007E0256"/>
    <w:p w14:paraId="0EB29869" w14:textId="77777777" w:rsidR="007E0256" w:rsidRPr="007E0256" w:rsidRDefault="007E0256" w:rsidP="007E0256"/>
    <w:p w14:paraId="395234E3" w14:textId="77777777" w:rsidR="007E0256" w:rsidRPr="007E0256" w:rsidRDefault="007E0256" w:rsidP="007E0256"/>
    <w:p w14:paraId="2ACEE812" w14:textId="77777777" w:rsidR="007E0256" w:rsidRPr="007E0256" w:rsidRDefault="007E0256" w:rsidP="007E0256"/>
    <w:p w14:paraId="5DAB6C7B" w14:textId="77777777" w:rsidR="00A90EF5" w:rsidRPr="00A90EF5" w:rsidRDefault="00A90EF5" w:rsidP="00A90EF5"/>
    <w:p w14:paraId="40B33CD9" w14:textId="65960A22" w:rsidR="00B66A90" w:rsidRPr="009770B5" w:rsidRDefault="00A90EF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lastRenderedPageBreak/>
        <w:t>Requisitos Não Funcionais</w:t>
      </w:r>
      <w:r w:rsidR="00B66A90">
        <w:rPr>
          <w:noProof/>
        </w:rPr>
        <w:tab/>
      </w:r>
      <w:r w:rsidR="00970006">
        <w:rPr>
          <w:noProof/>
        </w:rPr>
        <w:t>14</w:t>
      </w:r>
    </w:p>
    <w:p w14:paraId="4C5866FD" w14:textId="39592565" w:rsidR="00970006" w:rsidRDefault="00B66A90" w:rsidP="00970006">
      <w:pPr>
        <w:pStyle w:val="Sumrio3"/>
        <w:rPr>
          <w:noProof/>
        </w:rPr>
      </w:pPr>
      <w:r>
        <w:rPr>
          <w:noProof/>
        </w:rPr>
        <w:t>[</w:t>
      </w:r>
      <w:r w:rsidR="00A90EF5">
        <w:rPr>
          <w:noProof/>
        </w:rPr>
        <w:t>RN</w:t>
      </w:r>
      <w:r>
        <w:rPr>
          <w:noProof/>
        </w:rPr>
        <w:t xml:space="preserve">F001] </w:t>
      </w:r>
      <w:r w:rsidR="00A90EF5" w:rsidRPr="00A90EF5">
        <w:rPr>
          <w:noProof/>
        </w:rPr>
        <w:t>Treinamento</w:t>
      </w:r>
      <w:r>
        <w:rPr>
          <w:noProof/>
        </w:rPr>
        <w:tab/>
      </w:r>
      <w:r w:rsidR="00970006">
        <w:rPr>
          <w:noProof/>
        </w:rPr>
        <w:t>14</w:t>
      </w:r>
    </w:p>
    <w:p w14:paraId="31E06956" w14:textId="286CA7C7" w:rsidR="001A0656" w:rsidRDefault="001A0656" w:rsidP="001A0656">
      <w:pPr>
        <w:pStyle w:val="Sumrio3"/>
        <w:rPr>
          <w:noProof/>
        </w:rPr>
      </w:pPr>
      <w:r>
        <w:rPr>
          <w:noProof/>
        </w:rPr>
        <w:t xml:space="preserve">[RNF002] </w:t>
      </w:r>
      <w:r w:rsidRPr="001A0656">
        <w:rPr>
          <w:noProof/>
        </w:rPr>
        <w:t>Incompatibilidade_browser</w:t>
      </w:r>
      <w:r>
        <w:rPr>
          <w:noProof/>
        </w:rPr>
        <w:tab/>
        <w:t>14</w:t>
      </w:r>
    </w:p>
    <w:p w14:paraId="0935D499" w14:textId="0B199BE0" w:rsidR="001A0656" w:rsidRDefault="001A0656" w:rsidP="001A0656">
      <w:pPr>
        <w:pStyle w:val="Sumrio3"/>
        <w:rPr>
          <w:noProof/>
        </w:rPr>
      </w:pPr>
      <w:r>
        <w:rPr>
          <w:noProof/>
        </w:rPr>
        <w:t xml:space="preserve">[RNF003] </w:t>
      </w:r>
      <w:r w:rsidRPr="001A0656">
        <w:rPr>
          <w:noProof/>
        </w:rPr>
        <w:t>Localidade</w:t>
      </w:r>
      <w:r>
        <w:rPr>
          <w:noProof/>
        </w:rPr>
        <w:tab/>
        <w:t>14</w:t>
      </w:r>
    </w:p>
    <w:p w14:paraId="633E5548" w14:textId="5860E868" w:rsidR="001A0656" w:rsidRDefault="001A0656" w:rsidP="001A0656">
      <w:pPr>
        <w:pStyle w:val="Sumrio3"/>
        <w:rPr>
          <w:noProof/>
        </w:rPr>
      </w:pPr>
      <w:r>
        <w:rPr>
          <w:noProof/>
        </w:rPr>
        <w:t xml:space="preserve">[RNF004] </w:t>
      </w:r>
      <w:r w:rsidRPr="001A0656">
        <w:rPr>
          <w:noProof/>
        </w:rPr>
        <w:t>Incompatibilidade_device</w:t>
      </w:r>
      <w:r>
        <w:rPr>
          <w:noProof/>
        </w:rPr>
        <w:tab/>
        <w:t>15</w:t>
      </w:r>
    </w:p>
    <w:p w14:paraId="036560C7" w14:textId="77777777" w:rsidR="001A0656" w:rsidRPr="001A0656" w:rsidRDefault="001A0656" w:rsidP="001A0656"/>
    <w:p w14:paraId="2BFC5AA6" w14:textId="314A6BE8" w:rsidR="00970006" w:rsidRPr="00970006" w:rsidRDefault="00970006" w:rsidP="00970006"/>
    <w:p w14:paraId="6664168E" w14:textId="4CB02BFF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MAPA DE NAVEGAÇÃO DE INTERFACES</w:t>
      </w:r>
      <w:r>
        <w:rPr>
          <w:noProof/>
        </w:rPr>
        <w:tab/>
      </w:r>
      <w:r w:rsidR="001A0656">
        <w:rPr>
          <w:noProof/>
        </w:rPr>
        <w:t>16</w:t>
      </w:r>
    </w:p>
    <w:p w14:paraId="2BAAC818" w14:textId="688C4261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I_Login </w:t>
      </w:r>
      <w:r>
        <w:rPr>
          <w:noProof/>
        </w:rPr>
        <w:tab/>
      </w:r>
      <w:r w:rsidR="001A0656">
        <w:rPr>
          <w:noProof/>
        </w:rPr>
        <w:t>17</w:t>
      </w:r>
    </w:p>
    <w:p w14:paraId="0357424A" w14:textId="6DC9EC8B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17</w:t>
      </w:r>
    </w:p>
    <w:p w14:paraId="597B8C79" w14:textId="27703A0E" w:rsidR="00B66A90" w:rsidRPr="009770B5" w:rsidRDefault="002742FD">
      <w:pPr>
        <w:pStyle w:val="Sumrio2"/>
        <w:rPr>
          <w:rFonts w:ascii="Calibri" w:hAnsi="Calibri"/>
          <w:b w:val="0"/>
          <w:noProof/>
          <w:sz w:val="22"/>
          <w:szCs w:val="22"/>
        </w:rPr>
      </w:pPr>
      <w:r w:rsidRPr="002742FD">
        <w:rPr>
          <w:noProof/>
        </w:rPr>
        <w:t>IE_LoginEmailSenhaVazio</w:t>
      </w:r>
      <w:r w:rsidR="00B66A90">
        <w:rPr>
          <w:noProof/>
        </w:rPr>
        <w:tab/>
      </w:r>
      <w:r w:rsidR="001A0656">
        <w:rPr>
          <w:noProof/>
        </w:rPr>
        <w:t>17</w:t>
      </w:r>
    </w:p>
    <w:p w14:paraId="425B2D95" w14:textId="2897E89D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17</w:t>
      </w:r>
    </w:p>
    <w:p w14:paraId="69E52AF8" w14:textId="275EFEFA" w:rsidR="00B66A90" w:rsidRDefault="007F069B">
      <w:pPr>
        <w:pStyle w:val="Sumrio2"/>
        <w:rPr>
          <w:noProof/>
        </w:rPr>
      </w:pPr>
      <w:r w:rsidRPr="007F069B">
        <w:rPr>
          <w:noProof/>
        </w:rPr>
        <w:t>IE_LoginEmailSenhaIncorretos</w:t>
      </w:r>
      <w:r w:rsidR="00B66A90">
        <w:rPr>
          <w:noProof/>
        </w:rPr>
        <w:tab/>
      </w:r>
      <w:r w:rsidR="001A0656">
        <w:rPr>
          <w:noProof/>
        </w:rPr>
        <w:t>18</w:t>
      </w:r>
    </w:p>
    <w:p w14:paraId="5E9C2726" w14:textId="06DD72B2" w:rsidR="00C55512" w:rsidRPr="009770B5" w:rsidRDefault="00C55512" w:rsidP="00C55512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18</w:t>
      </w:r>
    </w:p>
    <w:p w14:paraId="1FCA4791" w14:textId="573A3B70" w:rsidR="007F069B" w:rsidRDefault="007F069B" w:rsidP="007F069B"/>
    <w:p w14:paraId="113E7EEF" w14:textId="16267062" w:rsidR="00C55512" w:rsidRDefault="00C55512" w:rsidP="00C55512">
      <w:pPr>
        <w:pStyle w:val="Sumrio2"/>
        <w:rPr>
          <w:noProof/>
        </w:rPr>
      </w:pPr>
      <w:r w:rsidRPr="00C55512">
        <w:rPr>
          <w:noProof/>
        </w:rPr>
        <w:t>I_Cadastro</w:t>
      </w:r>
      <w:r>
        <w:rPr>
          <w:noProof/>
        </w:rPr>
        <w:tab/>
      </w:r>
      <w:r w:rsidR="001A0656">
        <w:rPr>
          <w:noProof/>
        </w:rPr>
        <w:t>18</w:t>
      </w:r>
    </w:p>
    <w:p w14:paraId="2598553E" w14:textId="0A46AE80" w:rsidR="00C55512" w:rsidRDefault="00C55512" w:rsidP="00C55512">
      <w:pPr>
        <w:pStyle w:val="Sumrio3"/>
        <w:rPr>
          <w:noProof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18</w:t>
      </w:r>
    </w:p>
    <w:p w14:paraId="21C7AD1C" w14:textId="77777777" w:rsidR="00C55512" w:rsidRPr="00C55512" w:rsidRDefault="00C55512" w:rsidP="00C55512"/>
    <w:p w14:paraId="691F32C1" w14:textId="0E05D80F" w:rsidR="007F069B" w:rsidRPr="007F069B" w:rsidRDefault="00C55512" w:rsidP="007F069B">
      <w:r>
        <w:tab/>
      </w:r>
      <w:r>
        <w:tab/>
      </w:r>
    </w:p>
    <w:p w14:paraId="02EB378F" w14:textId="77777777" w:rsidR="00F26727" w:rsidRDefault="00F26727">
      <w:r>
        <w:rPr>
          <w:rFonts w:ascii="Arial" w:hAnsi="Arial"/>
          <w:b/>
          <w:caps/>
          <w:noProof/>
          <w:sz w:val="24"/>
        </w:rPr>
        <w:fldChar w:fldCharType="end"/>
      </w:r>
    </w:p>
    <w:p w14:paraId="17A98453" w14:textId="58D88BBB" w:rsidR="00C55512" w:rsidRDefault="00C55512" w:rsidP="00C55512">
      <w:pPr>
        <w:pStyle w:val="Sumrio2"/>
        <w:ind w:left="0"/>
        <w:rPr>
          <w:noProof/>
        </w:rPr>
      </w:pPr>
      <w:r>
        <w:rPr>
          <w:noProof/>
        </w:rPr>
        <w:t xml:space="preserve">           </w:t>
      </w:r>
      <w:r w:rsidRPr="00C55512">
        <w:rPr>
          <w:noProof/>
        </w:rPr>
        <w:t>I_Perfil</w:t>
      </w:r>
      <w:r>
        <w:rPr>
          <w:noProof/>
        </w:rPr>
        <w:tab/>
      </w:r>
      <w:r w:rsidR="001A0656">
        <w:rPr>
          <w:noProof/>
        </w:rPr>
        <w:t>19</w:t>
      </w:r>
    </w:p>
    <w:p w14:paraId="5D462065" w14:textId="1EC13F1A" w:rsidR="00C55512" w:rsidRDefault="00C55512" w:rsidP="00C55512">
      <w:pPr>
        <w:pStyle w:val="Sumrio3"/>
        <w:rPr>
          <w:noProof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19</w:t>
      </w:r>
    </w:p>
    <w:p w14:paraId="5E850D72" w14:textId="77777777" w:rsidR="00F26727" w:rsidRDefault="00F26727"/>
    <w:p w14:paraId="3161A46F" w14:textId="0503F01E" w:rsidR="00C55512" w:rsidRDefault="00C55512" w:rsidP="00C55512">
      <w:pPr>
        <w:pStyle w:val="Sumrio2"/>
        <w:ind w:left="0"/>
        <w:rPr>
          <w:noProof/>
        </w:rPr>
      </w:pPr>
      <w:r>
        <w:rPr>
          <w:noProof/>
        </w:rPr>
        <w:t xml:space="preserve">           </w:t>
      </w:r>
      <w:r w:rsidRPr="00C55512">
        <w:rPr>
          <w:noProof/>
        </w:rPr>
        <w:t>I_Inicio</w:t>
      </w:r>
      <w:r w:rsidR="00305514">
        <w:rPr>
          <w:noProof/>
        </w:rPr>
        <w:t xml:space="preserve"> (Gerente) </w:t>
      </w:r>
      <w:r>
        <w:rPr>
          <w:noProof/>
        </w:rPr>
        <w:tab/>
      </w:r>
      <w:r w:rsidR="001A0656">
        <w:rPr>
          <w:noProof/>
        </w:rPr>
        <w:t>20</w:t>
      </w:r>
    </w:p>
    <w:p w14:paraId="09EDFDE2" w14:textId="170843D2" w:rsidR="00C55512" w:rsidRDefault="00C55512" w:rsidP="00C55512">
      <w:pPr>
        <w:pStyle w:val="Sumrio3"/>
        <w:rPr>
          <w:noProof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20</w:t>
      </w:r>
    </w:p>
    <w:p w14:paraId="37E9C414" w14:textId="5C5796AE" w:rsidR="00305514" w:rsidRDefault="00305514" w:rsidP="00305514">
      <w:pPr>
        <w:pStyle w:val="Sumrio2"/>
        <w:ind w:left="0"/>
        <w:rPr>
          <w:noProof/>
        </w:rPr>
      </w:pPr>
      <w:r>
        <w:rPr>
          <w:noProof/>
        </w:rPr>
        <w:t xml:space="preserve">           </w:t>
      </w:r>
      <w:r w:rsidRPr="00C55512">
        <w:rPr>
          <w:noProof/>
        </w:rPr>
        <w:t>I_Inicio</w:t>
      </w:r>
      <w:r>
        <w:rPr>
          <w:noProof/>
        </w:rPr>
        <w:t xml:space="preserve"> (Cliente) </w:t>
      </w:r>
      <w:r>
        <w:rPr>
          <w:noProof/>
        </w:rPr>
        <w:tab/>
        <w:t>21</w:t>
      </w:r>
    </w:p>
    <w:p w14:paraId="1E1403F7" w14:textId="5675E5C7" w:rsidR="00305514" w:rsidRDefault="00305514" w:rsidP="00305514">
      <w:pPr>
        <w:pStyle w:val="Sumrio3"/>
        <w:rPr>
          <w:noProof/>
        </w:rPr>
      </w:pPr>
      <w:r>
        <w:rPr>
          <w:noProof/>
        </w:rPr>
        <w:t>Informações críticas da interface</w:t>
      </w:r>
      <w:r>
        <w:rPr>
          <w:noProof/>
        </w:rPr>
        <w:tab/>
        <w:t>21</w:t>
      </w:r>
    </w:p>
    <w:p w14:paraId="331E993F" w14:textId="77777777" w:rsidR="00305514" w:rsidRPr="00305514" w:rsidRDefault="00305514" w:rsidP="00305514"/>
    <w:p w14:paraId="0900B39E" w14:textId="77777777" w:rsidR="00C55512" w:rsidRDefault="00C55512"/>
    <w:p w14:paraId="7AF77A14" w14:textId="18F8394A" w:rsidR="00C55512" w:rsidRDefault="00C55512" w:rsidP="00C55512">
      <w:pPr>
        <w:pStyle w:val="Sumrio2"/>
        <w:ind w:left="0"/>
        <w:rPr>
          <w:noProof/>
        </w:rPr>
      </w:pPr>
      <w:r>
        <w:rPr>
          <w:noProof/>
        </w:rPr>
        <w:t xml:space="preserve">          </w:t>
      </w:r>
      <w:r w:rsidR="00D57D9F" w:rsidRPr="00D57D9F">
        <w:rPr>
          <w:noProof/>
        </w:rPr>
        <w:t>I_Novo Card</w:t>
      </w:r>
      <w:r>
        <w:rPr>
          <w:noProof/>
        </w:rPr>
        <w:tab/>
      </w:r>
      <w:r w:rsidR="001A0656">
        <w:rPr>
          <w:noProof/>
        </w:rPr>
        <w:t>2</w:t>
      </w:r>
      <w:r w:rsidR="00305514">
        <w:rPr>
          <w:noProof/>
        </w:rPr>
        <w:t>2</w:t>
      </w:r>
    </w:p>
    <w:p w14:paraId="2AFB9F4E" w14:textId="77777777" w:rsidR="00C55512" w:rsidRDefault="00C55512" w:rsidP="00D57D9F">
      <w:pPr>
        <w:pStyle w:val="Sumrio3"/>
        <w:rPr>
          <w:noProof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2</w:t>
      </w:r>
      <w:r w:rsidR="00305514">
        <w:rPr>
          <w:noProof/>
        </w:rPr>
        <w:t>2</w:t>
      </w:r>
    </w:p>
    <w:p w14:paraId="39AF2893" w14:textId="77777777" w:rsidR="00305514" w:rsidRDefault="00305514" w:rsidP="00305514"/>
    <w:p w14:paraId="607432D5" w14:textId="3742C2E3" w:rsidR="00305514" w:rsidRDefault="00305514" w:rsidP="00305514">
      <w:pPr>
        <w:pStyle w:val="Sumrio2"/>
        <w:ind w:left="0"/>
        <w:rPr>
          <w:noProof/>
        </w:rPr>
      </w:pPr>
      <w:r>
        <w:t xml:space="preserve">          </w:t>
      </w:r>
      <w:r w:rsidRPr="00C55512">
        <w:rPr>
          <w:noProof/>
        </w:rPr>
        <w:t>I_</w:t>
      </w:r>
      <w:r>
        <w:rPr>
          <w:noProof/>
        </w:rPr>
        <w:t xml:space="preserve">Editar </w:t>
      </w:r>
      <w:r>
        <w:rPr>
          <w:noProof/>
        </w:rPr>
        <w:tab/>
        <w:t>23</w:t>
      </w:r>
    </w:p>
    <w:p w14:paraId="64CEFFB3" w14:textId="45BE749B" w:rsidR="00305514" w:rsidRDefault="00305514" w:rsidP="00305514">
      <w:pPr>
        <w:pStyle w:val="Sumrio3"/>
        <w:rPr>
          <w:noProof/>
        </w:rPr>
      </w:pPr>
      <w:r>
        <w:rPr>
          <w:noProof/>
        </w:rPr>
        <w:t>Informações críticas da interface</w:t>
      </w:r>
      <w:r>
        <w:rPr>
          <w:noProof/>
        </w:rPr>
        <w:tab/>
        <w:t>23</w:t>
      </w:r>
    </w:p>
    <w:p w14:paraId="185B7402" w14:textId="74346C90" w:rsidR="00305514" w:rsidRDefault="00305514" w:rsidP="00305514"/>
    <w:p w14:paraId="61EABA13" w14:textId="71D5B952" w:rsidR="00305514" w:rsidRDefault="00305514" w:rsidP="00305514">
      <w:pPr>
        <w:pStyle w:val="Sumrio2"/>
        <w:ind w:left="0"/>
        <w:rPr>
          <w:noProof/>
        </w:rPr>
      </w:pPr>
      <w:r>
        <w:t xml:space="preserve">          </w:t>
      </w:r>
      <w:r w:rsidRPr="00C55512">
        <w:rPr>
          <w:noProof/>
        </w:rPr>
        <w:t>I_</w:t>
      </w:r>
      <w:r>
        <w:rPr>
          <w:noProof/>
        </w:rPr>
        <w:t xml:space="preserve">Exclusão </w:t>
      </w:r>
      <w:r>
        <w:rPr>
          <w:noProof/>
        </w:rPr>
        <w:tab/>
        <w:t>24</w:t>
      </w:r>
    </w:p>
    <w:p w14:paraId="04F1554E" w14:textId="63F23B29" w:rsidR="00305514" w:rsidRDefault="00305514" w:rsidP="00305514">
      <w:pPr>
        <w:pStyle w:val="Sumrio3"/>
        <w:rPr>
          <w:noProof/>
        </w:rPr>
      </w:pPr>
      <w:r>
        <w:rPr>
          <w:noProof/>
        </w:rPr>
        <w:t>Informações críticas da interface</w:t>
      </w:r>
      <w:r>
        <w:rPr>
          <w:noProof/>
        </w:rPr>
        <w:tab/>
        <w:t>24</w:t>
      </w:r>
    </w:p>
    <w:p w14:paraId="6A05A809" w14:textId="3962421D" w:rsidR="00305514" w:rsidRPr="00305514" w:rsidRDefault="00305514" w:rsidP="00305514">
      <w:pPr>
        <w:sectPr w:rsidR="00305514" w:rsidRPr="00305514">
          <w:headerReference w:type="default" r:id="rId10"/>
          <w:footerReference w:type="default" r:id="rId11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28E8BE6E" w14:textId="77777777" w:rsidR="00F26727" w:rsidRDefault="00F26727" w:rsidP="00631CAB">
      <w:pPr>
        <w:pStyle w:val="Ttulo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</w:p>
    <w:p w14:paraId="50442412" w14:textId="77777777" w:rsidR="00F26727" w:rsidRDefault="00F26727" w:rsidP="00F656F1">
      <w:pPr>
        <w:pStyle w:val="TextoNormal"/>
      </w:pPr>
      <w:r>
        <w:t xml:space="preserve">Este documento especifica o sistema </w:t>
      </w:r>
      <w:r w:rsidR="005C5284" w:rsidRPr="005C5284">
        <w:t>Cards mosters sale</w:t>
      </w:r>
      <w:r>
        <w:t xml:space="preserve">, </w:t>
      </w:r>
      <w:r w:rsidR="00713102">
        <w:t>voltado para os funcionarios da empresa Corporação Kaiba, o  sistema tem como objetivo fazer o gerenciamento dos produtos fornecidos pela mesmo, fazendo o gerenciamento dos cadastros e vendas dos produtos assim como cadastro dos clientes</w:t>
      </w:r>
      <w:r w:rsidR="00F656F1">
        <w:t>.</w:t>
      </w:r>
    </w:p>
    <w:p w14:paraId="38F7C2AF" w14:textId="77777777" w:rsidR="00F26727" w:rsidRDefault="00F26727">
      <w:pPr>
        <w:pStyle w:val="Ttulo2"/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485117459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7D7B2717" w14:textId="77777777" w:rsidR="00F26727" w:rsidRDefault="00F26727">
      <w:pPr>
        <w:pStyle w:val="TextoNormal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R="005C5284" w:rsidRPr="005C5284">
        <w:t>Cards mosters sale</w:t>
      </w:r>
      <w:r>
        <w:t xml:space="preserve"> e estão organizadas como descrito abaixo.</w:t>
      </w:r>
    </w:p>
    <w:p w14:paraId="683ECC5C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Seção 2</w:t>
      </w:r>
      <w:r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180EFE48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Seção 3</w:t>
      </w:r>
      <w:r>
        <w:rPr>
          <w:b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14:paraId="5A4B1317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Seção 4</w:t>
      </w:r>
      <w:r>
        <w:rPr>
          <w:b w:val="0"/>
        </w:rPr>
        <w:t xml:space="preserve"> – Requisitos não funcionais:</w:t>
      </w:r>
      <w:r>
        <w:t xml:space="preserve"> </w:t>
      </w:r>
      <w:r>
        <w:rPr>
          <w:b w:val="0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14:paraId="2D175986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Seção 5</w:t>
      </w:r>
      <w:r>
        <w:rPr>
          <w:b w:val="0"/>
        </w:rPr>
        <w:t xml:space="preserve"> – Descrição da interface com o usuário:</w:t>
      </w:r>
      <w:r>
        <w:t xml:space="preserve"> </w:t>
      </w:r>
      <w:r>
        <w:rPr>
          <w:b w:val="0"/>
        </w:rPr>
        <w:t>apresenta desenhos, figuras ou rascunhos de telas do sistema.</w:t>
      </w:r>
    </w:p>
    <w:p w14:paraId="5B1AD867" w14:textId="77777777" w:rsidR="001A74BB" w:rsidRDefault="001A74BB" w:rsidP="001A74BB">
      <w:pPr>
        <w:pStyle w:val="Ttulo2"/>
      </w:pPr>
      <w:bookmarkStart w:id="16" w:name="_Toc485117460"/>
      <w:r>
        <w:t>Glossário, Siglas e Acrogramas</w:t>
      </w:r>
      <w:bookmarkEnd w:id="16"/>
    </w:p>
    <w:p w14:paraId="2E4E7ED5" w14:textId="75FE5218" w:rsidR="001A74BB" w:rsidRPr="00631CAB" w:rsidRDefault="00EA07F6" w:rsidP="00631CAB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Logar/Login</w:t>
      </w:r>
      <w:r w:rsidR="001A74BB" w:rsidRPr="00631CAB">
        <w:rPr>
          <w:sz w:val="22"/>
          <w:szCs w:val="22"/>
        </w:rPr>
        <w:t xml:space="preserve"> – é a atividade </w:t>
      </w:r>
      <w:r>
        <w:rPr>
          <w:sz w:val="22"/>
          <w:szCs w:val="22"/>
        </w:rPr>
        <w:t>de fornecer as credenciais (E-mail e Senha) já cadastradas no sistema para obter acesso ao sistema com o perfil associado as credenciais fornecidas.</w:t>
      </w:r>
    </w:p>
    <w:p w14:paraId="7A825395" w14:textId="02E4F47E" w:rsidR="001A74BB" w:rsidRPr="00631CAB" w:rsidRDefault="00EA07F6" w:rsidP="00EA07F6">
      <w:pPr>
        <w:spacing w:before="60" w:after="120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Card</w:t>
      </w:r>
      <w:r w:rsidR="001A74BB" w:rsidRPr="00631CAB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cartão virtual que contém informações e descrição sobre um determinado produto. Informa características do produto assim como uma informação visual através de foto/desenho do produto. </w:t>
      </w:r>
    </w:p>
    <w:p w14:paraId="5A39BBE3" w14:textId="77777777" w:rsidR="001A74BB" w:rsidRDefault="001A74BB" w:rsidP="001A74BB">
      <w:pPr>
        <w:pStyle w:val="TextoNormal"/>
      </w:pPr>
    </w:p>
    <w:p w14:paraId="478B6327" w14:textId="77777777" w:rsidR="001A74BB" w:rsidRDefault="001A74BB" w:rsidP="001A74BB">
      <w:pPr>
        <w:pStyle w:val="Ttulo2"/>
      </w:pPr>
      <w:bookmarkStart w:id="17" w:name="_Toc485117461"/>
      <w:r>
        <w:t>Definições</w:t>
      </w:r>
      <w:r w:rsidR="005C5014">
        <w:t xml:space="preserve"> e Atributos de Requisitos</w:t>
      </w:r>
      <w:bookmarkEnd w:id="17"/>
    </w:p>
    <w:p w14:paraId="211F6B38" w14:textId="77777777" w:rsidR="00F26727" w:rsidRDefault="00F26727">
      <w:pPr>
        <w:pStyle w:val="Ttulo3"/>
      </w:pPr>
      <w:bookmarkStart w:id="18" w:name="_Toc468086043"/>
      <w:bookmarkStart w:id="19" w:name="_Toc485117462"/>
      <w:r>
        <w:t>Identificação dos Requisitos</w:t>
      </w:r>
      <w:bookmarkEnd w:id="18"/>
      <w:bookmarkEnd w:id="19"/>
      <w:r>
        <w:t xml:space="preserve"> </w:t>
      </w:r>
    </w:p>
    <w:p w14:paraId="5B439508" w14:textId="77777777" w:rsidR="00F26727" w:rsidRDefault="005C5014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14:paraId="1C1E1C8E" w14:textId="77777777" w:rsidR="00F26727" w:rsidRDefault="00F26727">
      <w:pPr>
        <w:pStyle w:val="Ttulo3"/>
      </w:pPr>
      <w:bookmarkStart w:id="20" w:name="_Toc468086044"/>
      <w:bookmarkStart w:id="21" w:name="_Toc485117463"/>
      <w:r>
        <w:t>Prioridades dos Requisitos</w:t>
      </w:r>
      <w:bookmarkEnd w:id="20"/>
      <w:bookmarkEnd w:id="21"/>
    </w:p>
    <w:p w14:paraId="15981FDA" w14:textId="77777777" w:rsidR="00F26727" w:rsidRDefault="00F2672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14:paraId="5DCD1B90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lastRenderedPageBreak/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4E1912E9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36DB5151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BBE6C85" w14:textId="77777777" w:rsidR="00F26727" w:rsidRDefault="00C1576A" w:rsidP="00C1576A">
      <w:pPr>
        <w:pStyle w:val="Ttulo2"/>
        <w:numPr>
          <w:ilvl w:val="0"/>
          <w:numId w:val="0"/>
        </w:numPr>
      </w:pPr>
      <w:bookmarkStart w:id="22" w:name="_Hlt467473290"/>
      <w:bookmarkStart w:id="23" w:name="_Ref471394537"/>
      <w:bookmarkStart w:id="24" w:name="_Toc467473442"/>
      <w:bookmarkStart w:id="25" w:name="_Toc467473974"/>
      <w:bookmarkStart w:id="26" w:name="_Toc467477713"/>
      <w:bookmarkStart w:id="27" w:name="_Toc467494867"/>
      <w:bookmarkStart w:id="28" w:name="_Toc467495237"/>
      <w:bookmarkStart w:id="29" w:name="_Toc468086045"/>
      <w:bookmarkStart w:id="30" w:name="_Toc485117464"/>
      <w:bookmarkEnd w:id="22"/>
      <w:r>
        <w:t>Formulários coletados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E5BE576" w14:textId="77777777" w:rsidR="00F26727" w:rsidRDefault="00C1576A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14:paraId="2B64A55B" w14:textId="77777777" w:rsidR="00C1576A" w:rsidRDefault="00C1576A" w:rsidP="00C1576A">
      <w:pPr>
        <w:pStyle w:val="Numerada"/>
        <w:numPr>
          <w:ilvl w:val="0"/>
          <w:numId w:val="26"/>
        </w:numPr>
      </w:pPr>
      <w:r>
        <w:t xml:space="preserve">Cadastro de Cliente: </w:t>
      </w:r>
    </w:p>
    <w:p w14:paraId="1ED27A79" w14:textId="77777777" w:rsidR="00C1576A" w:rsidRDefault="00C1576A" w:rsidP="00C1576A">
      <w:pPr>
        <w:pStyle w:val="Numerada"/>
        <w:numPr>
          <w:ilvl w:val="0"/>
          <w:numId w:val="26"/>
        </w:numPr>
      </w:pPr>
      <w:r>
        <w:t xml:space="preserve">Cadastro de Produto: </w:t>
      </w:r>
    </w:p>
    <w:p w14:paraId="1ACEF21B" w14:textId="77777777" w:rsidR="00C1576A" w:rsidRPr="00C1576A" w:rsidRDefault="00C1576A" w:rsidP="00C1576A">
      <w:pPr>
        <w:pStyle w:val="Numerada"/>
        <w:numPr>
          <w:ilvl w:val="0"/>
          <w:numId w:val="26"/>
        </w:numPr>
      </w:pPr>
      <w:r>
        <w:t>Nota Fiscal</w:t>
      </w:r>
    </w:p>
    <w:p w14:paraId="41C8F396" w14:textId="77777777" w:rsidR="00C1576A" w:rsidRPr="00C1576A" w:rsidRDefault="00C1576A" w:rsidP="00C1576A">
      <w:pPr>
        <w:pStyle w:val="TextoNormal"/>
      </w:pPr>
    </w:p>
    <w:p w14:paraId="72A3D3EC" w14:textId="77777777" w:rsidR="00F26727" w:rsidRDefault="00F26727" w:rsidP="00C1576A">
      <w:pPr>
        <w:pStyle w:val="Numerada"/>
        <w:sectPr w:rsidR="00F26727">
          <w:headerReference w:type="even" r:id="rId12"/>
          <w:head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31" w:name="_Toc467473443"/>
    <w:bookmarkStart w:id="32" w:name="_Toc467473975"/>
    <w:bookmarkStart w:id="33" w:name="_Toc467477714"/>
    <w:bookmarkStart w:id="34" w:name="_Toc467494868"/>
    <w:bookmarkStart w:id="35" w:name="_Toc467495238"/>
    <w:bookmarkStart w:id="36" w:name="_Toc468086046"/>
    <w:p w14:paraId="0D0B940D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42B63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6.75pt" o:ole="">
            <v:imagedata r:id="rId14" o:title=""/>
          </v:shape>
          <o:OLEObject Type="Embed" ProgID="Word.Document.8" ShapeID="_x0000_i1025" DrawAspect="Content" ObjectID="_1635773597" r:id="rId15"/>
        </w:object>
      </w:r>
    </w:p>
    <w:p w14:paraId="049E919A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0686B535" w14:textId="77777777" w:rsidR="00F26727" w:rsidRDefault="00F26727">
      <w:pPr>
        <w:pStyle w:val="Ttulo1"/>
      </w:pPr>
      <w:r>
        <w:t>Descrição geral do sistema</w:t>
      </w:r>
      <w:bookmarkEnd w:id="31"/>
      <w:bookmarkEnd w:id="32"/>
      <w:bookmarkEnd w:id="33"/>
      <w:bookmarkEnd w:id="34"/>
      <w:bookmarkEnd w:id="35"/>
      <w:bookmarkEnd w:id="36"/>
    </w:p>
    <w:p w14:paraId="0FE96033" w14:textId="382B76C6" w:rsidR="00631CAB" w:rsidRDefault="00F656F1" w:rsidP="00F656F1">
      <w:pPr>
        <w:pStyle w:val="TextoNormal"/>
      </w:pPr>
      <w:r w:rsidRPr="00F656F1">
        <w:t xml:space="preserve">O sistema faz o cadastro de cards e armazena. Pode-se adicionar, excluir ou buscar um card. O sistema justamente faz a gerencia para </w:t>
      </w:r>
      <w:r w:rsidR="006100AE">
        <w:t>exibição dos cards e tmbém dos favoritos</w:t>
      </w:r>
      <w:r w:rsidRPr="00F656F1">
        <w:t>.</w:t>
      </w:r>
      <w:r w:rsidR="006100AE">
        <w:t xml:space="preserve"> O gerente pode criar ou editar a lista de favoritos de um usuário. </w:t>
      </w:r>
    </w:p>
    <w:p w14:paraId="613A33E3" w14:textId="77777777" w:rsidR="00F26727" w:rsidRDefault="00F26727">
      <w:pPr>
        <w:pStyle w:val="Ttulo2"/>
      </w:pPr>
      <w:bookmarkStart w:id="37" w:name="_Toc467473444"/>
      <w:bookmarkStart w:id="38" w:name="_Toc467473976"/>
      <w:bookmarkStart w:id="39" w:name="_Toc467477715"/>
      <w:bookmarkStart w:id="40" w:name="_Toc467494869"/>
      <w:bookmarkStart w:id="41" w:name="_Toc467495239"/>
      <w:bookmarkStart w:id="42" w:name="_Toc468086047"/>
      <w:bookmarkStart w:id="43" w:name="_Toc485117465"/>
      <w:r>
        <w:t>Abrangência e sistemas relacionados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00DF053B" w14:textId="38214240" w:rsidR="00F26727" w:rsidRPr="005E08F9" w:rsidRDefault="005C5284" w:rsidP="006100AE">
      <w:pPr>
        <w:pStyle w:val="TextoNormal"/>
        <w:rPr>
          <w:color w:val="000000"/>
        </w:rPr>
      </w:pPr>
      <w:r w:rsidRPr="005E08F9">
        <w:rPr>
          <w:color w:val="000000"/>
        </w:rPr>
        <w:t xml:space="preserve">O sistema permite inserir um card, buscar por um card, excluir um card. Cada card tem um nome, valor ($), raridade e imagem. O sistema </w:t>
      </w:r>
      <w:r w:rsidR="006100AE">
        <w:rPr>
          <w:color w:val="000000"/>
        </w:rPr>
        <w:t>permite também criar e editar uma lista de cards favoritos.</w:t>
      </w:r>
    </w:p>
    <w:p w14:paraId="0327D042" w14:textId="77777777" w:rsidR="00F26727" w:rsidRDefault="00C1576A">
      <w:pPr>
        <w:pStyle w:val="Ttulo2"/>
      </w:pPr>
      <w:bookmarkStart w:id="44" w:name="_Toc467473445"/>
      <w:bookmarkStart w:id="45" w:name="_Toc467473977"/>
      <w:bookmarkStart w:id="46" w:name="_Toc467477716"/>
      <w:bookmarkStart w:id="47" w:name="_Toc467494870"/>
      <w:bookmarkStart w:id="48" w:name="_Toc467495240"/>
      <w:bookmarkStart w:id="49" w:name="_Toc468086048"/>
      <w:bookmarkStart w:id="50" w:name="_Toc485117466"/>
      <w:r>
        <w:t>Relação de usuários do sistema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2E86C617" w14:textId="77777777" w:rsidR="00631CAB" w:rsidRPr="00631CAB" w:rsidRDefault="00631CAB" w:rsidP="00631CAB">
      <w:pPr>
        <w:pStyle w:val="Ttulo3"/>
        <w:numPr>
          <w:ilvl w:val="0"/>
          <w:numId w:val="0"/>
        </w:numPr>
        <w:rPr>
          <w:b w:val="0"/>
        </w:rPr>
      </w:pPr>
      <w:bookmarkStart w:id="51" w:name="_Toc485117467"/>
      <w:r>
        <w:rPr>
          <w:b w:val="0"/>
        </w:rPr>
        <w:t xml:space="preserve">Foram identificados </w:t>
      </w:r>
      <w:r w:rsidR="005C5284">
        <w:rPr>
          <w:b w:val="0"/>
        </w:rPr>
        <w:t xml:space="preserve">dois </w:t>
      </w:r>
      <w:r>
        <w:rPr>
          <w:b w:val="0"/>
        </w:rPr>
        <w:t xml:space="preserve">usuários do sistema </w:t>
      </w:r>
      <w:r w:rsidR="005C5284" w:rsidRPr="005C5284">
        <w:rPr>
          <w:b w:val="0"/>
        </w:rPr>
        <w:t>Cards mosters sale</w:t>
      </w:r>
      <w:r>
        <w:rPr>
          <w:b w:val="0"/>
        </w:rPr>
        <w:t xml:space="preserve"> denominados de </w:t>
      </w:r>
      <w:r w:rsidR="005C5284">
        <w:rPr>
          <w:b w:val="0"/>
        </w:rPr>
        <w:t>Gerente</w:t>
      </w:r>
      <w:r>
        <w:rPr>
          <w:b w:val="0"/>
        </w:rPr>
        <w:t xml:space="preserve">, </w:t>
      </w:r>
      <w:r w:rsidR="005C5284">
        <w:rPr>
          <w:b w:val="0"/>
        </w:rPr>
        <w:t xml:space="preserve">Funcionario, </w:t>
      </w:r>
      <w:r>
        <w:rPr>
          <w:b w:val="0"/>
        </w:rPr>
        <w:t>abaixo detalhados.</w:t>
      </w:r>
      <w:bookmarkEnd w:id="51"/>
    </w:p>
    <w:p w14:paraId="3F16B93F" w14:textId="77777777" w:rsidR="00C1576A" w:rsidRPr="00B66A90" w:rsidRDefault="00631CAB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bookmarkStart w:id="52" w:name="_Toc485117468"/>
      <w:r w:rsidRPr="00B66A90">
        <w:rPr>
          <w:b/>
          <w:sz w:val="24"/>
          <w:szCs w:val="24"/>
        </w:rPr>
        <w:t>G</w:t>
      </w:r>
      <w:bookmarkEnd w:id="52"/>
      <w:r w:rsidR="005C5284">
        <w:rPr>
          <w:b/>
          <w:sz w:val="24"/>
          <w:szCs w:val="24"/>
        </w:rPr>
        <w:t>erente</w:t>
      </w:r>
      <w:r w:rsidR="00C1576A" w:rsidRPr="00B66A90">
        <w:rPr>
          <w:b/>
          <w:sz w:val="24"/>
          <w:szCs w:val="24"/>
        </w:rPr>
        <w:t xml:space="preserve"> </w:t>
      </w:r>
    </w:p>
    <w:p w14:paraId="0BA363B2" w14:textId="52F8088F" w:rsidR="00C1576A" w:rsidRPr="00B66A90" w:rsidRDefault="00C1576A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O </w:t>
      </w:r>
      <w:r w:rsidR="005C5284">
        <w:rPr>
          <w:sz w:val="24"/>
          <w:szCs w:val="24"/>
        </w:rPr>
        <w:t>gerente</w:t>
      </w:r>
      <w:r w:rsidR="00631CAB" w:rsidRPr="00B66A90">
        <w:rPr>
          <w:sz w:val="24"/>
          <w:szCs w:val="24"/>
        </w:rPr>
        <w:t xml:space="preserve"> </w:t>
      </w:r>
      <w:r w:rsidRPr="00B66A90">
        <w:rPr>
          <w:sz w:val="24"/>
          <w:szCs w:val="24"/>
        </w:rPr>
        <w:t xml:space="preserve">é o funcionário responsável </w:t>
      </w:r>
      <w:r w:rsidR="00631CAB" w:rsidRPr="00B66A90">
        <w:rPr>
          <w:sz w:val="24"/>
          <w:szCs w:val="24"/>
        </w:rPr>
        <w:t>pela administração do sistema e possui a responsabilidade de executar as tarefas de</w:t>
      </w:r>
      <w:r w:rsidR="005C5284">
        <w:rPr>
          <w:sz w:val="24"/>
          <w:szCs w:val="24"/>
        </w:rPr>
        <w:t xml:space="preserve"> inserir ou excluir um card</w:t>
      </w:r>
      <w:r w:rsidR="006100AE">
        <w:rPr>
          <w:sz w:val="24"/>
          <w:szCs w:val="24"/>
        </w:rPr>
        <w:t>, inserir ou editar a lista de favoritos de um cliente</w:t>
      </w:r>
      <w:r w:rsidR="005C5284">
        <w:rPr>
          <w:sz w:val="24"/>
          <w:szCs w:val="24"/>
        </w:rPr>
        <w:t>.</w:t>
      </w:r>
    </w:p>
    <w:p w14:paraId="6D1F8307" w14:textId="4FF83C1A" w:rsidR="00C1576A" w:rsidRPr="00B66A90" w:rsidRDefault="00FD21BE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Cliente</w:t>
      </w:r>
    </w:p>
    <w:p w14:paraId="121DD5BE" w14:textId="50D196EE" w:rsidR="00C1576A" w:rsidRPr="005C5284" w:rsidRDefault="006100AE" w:rsidP="005C5284">
      <w:pPr>
        <w:ind w:left="284"/>
        <w:rPr>
          <w:sz w:val="24"/>
          <w:szCs w:val="24"/>
        </w:rPr>
      </w:pPr>
      <w:r>
        <w:rPr>
          <w:sz w:val="24"/>
          <w:szCs w:val="24"/>
        </w:rPr>
        <w:t>É o usuário comum do sistema, visualiza após login do seu perfil, cards e pode acompanhar preços e criar um lista de favoritos</w:t>
      </w:r>
      <w:r w:rsidR="005C5284">
        <w:rPr>
          <w:sz w:val="24"/>
          <w:szCs w:val="24"/>
        </w:rPr>
        <w:t>.</w:t>
      </w:r>
      <w:bookmarkStart w:id="53" w:name="_Ref471361536"/>
    </w:p>
    <w:p w14:paraId="0E27B00A" w14:textId="77777777" w:rsidR="00C1576A" w:rsidRDefault="00C1576A">
      <w:pPr>
        <w:pStyle w:val="TextoNormal"/>
      </w:pPr>
    </w:p>
    <w:p w14:paraId="60061E4C" w14:textId="77777777" w:rsidR="005C5284" w:rsidRDefault="005C5284">
      <w:pPr>
        <w:pStyle w:val="TextoNormal"/>
      </w:pPr>
    </w:p>
    <w:p w14:paraId="44EAFD9C" w14:textId="77777777" w:rsidR="005C5284" w:rsidRDefault="005C5284">
      <w:pPr>
        <w:pStyle w:val="TextoNormal"/>
      </w:pPr>
    </w:p>
    <w:p w14:paraId="4B94D5A5" w14:textId="77777777" w:rsidR="005C5284" w:rsidRDefault="005C5284">
      <w:pPr>
        <w:pStyle w:val="TextoNormal"/>
      </w:pPr>
    </w:p>
    <w:p w14:paraId="3DEEC669" w14:textId="77777777" w:rsidR="005C5284" w:rsidRDefault="005C5284">
      <w:pPr>
        <w:pStyle w:val="TextoNormal"/>
      </w:pPr>
    </w:p>
    <w:p w14:paraId="3656B9AB" w14:textId="77777777" w:rsidR="005C5284" w:rsidRDefault="005C5284">
      <w:pPr>
        <w:pStyle w:val="TextoNormal"/>
      </w:pPr>
    </w:p>
    <w:p w14:paraId="45FB0818" w14:textId="77777777" w:rsidR="005C5284" w:rsidRDefault="005C5284">
      <w:pPr>
        <w:pStyle w:val="TextoNormal"/>
      </w:pPr>
    </w:p>
    <w:p w14:paraId="049F31CB" w14:textId="77777777" w:rsidR="005C5284" w:rsidRDefault="005C5284">
      <w:pPr>
        <w:pStyle w:val="TextoNormal"/>
      </w:pPr>
    </w:p>
    <w:p w14:paraId="53128261" w14:textId="77777777" w:rsidR="005C5284" w:rsidRDefault="005C5284">
      <w:pPr>
        <w:pStyle w:val="TextoNormal"/>
      </w:pPr>
    </w:p>
    <w:p w14:paraId="62486C05" w14:textId="77777777" w:rsidR="005C5284" w:rsidRDefault="005C5284">
      <w:pPr>
        <w:pStyle w:val="TextoNormal"/>
      </w:pPr>
    </w:p>
    <w:p w14:paraId="4101652C" w14:textId="77777777" w:rsidR="005C5284" w:rsidRDefault="005C5284">
      <w:pPr>
        <w:pStyle w:val="TextoNormal"/>
      </w:pPr>
    </w:p>
    <w:p w14:paraId="4B99056E" w14:textId="77777777" w:rsidR="005C5284" w:rsidRDefault="005C5284">
      <w:pPr>
        <w:pStyle w:val="TextoNormal"/>
      </w:pPr>
    </w:p>
    <w:p w14:paraId="1299C43A" w14:textId="77777777" w:rsidR="005C5284" w:rsidRDefault="005C5284">
      <w:pPr>
        <w:pStyle w:val="TextoNormal"/>
      </w:pPr>
    </w:p>
    <w:p w14:paraId="4DDBEF00" w14:textId="0A97F4FD" w:rsidR="005C5284" w:rsidRDefault="005C5284">
      <w:pPr>
        <w:pStyle w:val="TextoNormal"/>
      </w:pPr>
    </w:p>
    <w:p w14:paraId="029E467C" w14:textId="77777777" w:rsidR="00CF356A" w:rsidRDefault="00CF356A">
      <w:pPr>
        <w:pStyle w:val="TextoNormal"/>
      </w:pPr>
    </w:p>
    <w:p w14:paraId="3461D779" w14:textId="011480A5" w:rsidR="00C1576A" w:rsidRDefault="4C2DA38B" w:rsidP="4C2DA38B">
      <w:pPr>
        <w:pStyle w:val="Ttulo2"/>
        <w:rPr>
          <w:bCs/>
          <w:sz w:val="24"/>
          <w:szCs w:val="24"/>
        </w:rPr>
      </w:pPr>
      <w:r>
        <w:lastRenderedPageBreak/>
        <w:t xml:space="preserve">Diagrama de Caso de Uso </w:t>
      </w:r>
    </w:p>
    <w:p w14:paraId="3CF2D8B6" w14:textId="1AE3DE67" w:rsidR="00C1576A" w:rsidRDefault="00C1576A" w:rsidP="008E3941">
      <w:pPr>
        <w:pStyle w:val="TextoNormal"/>
        <w:ind w:left="0"/>
      </w:pPr>
    </w:p>
    <w:p w14:paraId="0FB78278" w14:textId="77777777" w:rsidR="00C1576A" w:rsidRDefault="00C1576A" w:rsidP="4C2DA38B">
      <w:pPr>
        <w:pStyle w:val="TextoNormal"/>
        <w:ind w:left="0"/>
      </w:pPr>
    </w:p>
    <w:p w14:paraId="1FC39945" w14:textId="7186EA04" w:rsidR="008E3941" w:rsidRPr="00CF356A" w:rsidRDefault="00CF356A" w:rsidP="00CF356A">
      <w:pPr>
        <w:pStyle w:val="TextoNormal"/>
        <w:ind w:left="0"/>
        <w:jc w:val="center"/>
        <w:rPr>
          <w:u w:val="single"/>
        </w:rPr>
        <w:sectPr w:rsidR="008E3941" w:rsidRPr="00CF356A">
          <w:headerReference w:type="default" r:id="rId16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r>
        <w:drawing>
          <wp:inline distT="0" distB="0" distL="0" distR="0" wp14:anchorId="18253479" wp14:editId="52AD86DE">
            <wp:extent cx="6447155" cy="4054949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787" cy="40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CB0E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3896E1B">
          <v:shape id="_x0000_i1026" type="#_x0000_t75" style="width:29.25pt;height:36.75pt" o:ole="">
            <v:imagedata r:id="rId18" o:title=""/>
          </v:shape>
          <o:OLEObject Type="Embed" ProgID="Word.Document.8" ShapeID="_x0000_i1026" DrawAspect="Content" ObjectID="_1635773598" r:id="rId19"/>
        </w:object>
      </w:r>
    </w:p>
    <w:p w14:paraId="0BED4604" w14:textId="77777777" w:rsidR="00F26727" w:rsidRDefault="00F2672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14:paraId="67C54A63" w14:textId="77777777" w:rsidR="00F26727" w:rsidRDefault="00F26727">
      <w:pPr>
        <w:pStyle w:val="Ttulo1"/>
      </w:pPr>
      <w:bookmarkStart w:id="54" w:name="_Toc467473449"/>
      <w:bookmarkStart w:id="55" w:name="_Toc467473981"/>
      <w:bookmarkStart w:id="56" w:name="_Toc467477720"/>
      <w:bookmarkStart w:id="57" w:name="_Toc467494874"/>
      <w:bookmarkStart w:id="58" w:name="_Toc467495244"/>
      <w:bookmarkStart w:id="59" w:name="_Toc468086052"/>
      <w:r>
        <w:t xml:space="preserve">Requisitos funcionais </w:t>
      </w:r>
      <w:bookmarkEnd w:id="53"/>
      <w:r>
        <w:t>(casos de uso)</w:t>
      </w:r>
      <w:bookmarkEnd w:id="54"/>
      <w:bookmarkEnd w:id="55"/>
      <w:bookmarkEnd w:id="56"/>
      <w:bookmarkEnd w:id="57"/>
      <w:bookmarkEnd w:id="58"/>
      <w:bookmarkEnd w:id="59"/>
    </w:p>
    <w:p w14:paraId="34CE0A41" w14:textId="77777777" w:rsidR="00F26727" w:rsidRDefault="00F26727">
      <w:pPr>
        <w:pStyle w:val="TextoNormal"/>
      </w:pPr>
    </w:p>
    <w:p w14:paraId="1283F502" w14:textId="5A432CBF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[RF001</w:t>
      </w:r>
      <w:r w:rsidR="00F6085A"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="00F6085A">
        <w:rPr>
          <w:rFonts w:ascii="Arial" w:hAnsi="Arial" w:cs="Arial"/>
          <w:color w:val="000000"/>
          <w:sz w:val="24"/>
          <w:szCs w:val="24"/>
        </w:rPr>
        <w:t xml:space="preserve"> C</w:t>
      </w:r>
      <w:r w:rsidR="00F6085A" w:rsidRPr="005C5284">
        <w:rPr>
          <w:rFonts w:ascii="Arial" w:hAnsi="Arial" w:cs="Arial"/>
          <w:color w:val="000000"/>
          <w:sz w:val="24"/>
          <w:szCs w:val="24"/>
        </w:rPr>
        <w:t>adastrar</w:t>
      </w:r>
      <w:r w:rsidR="006100AE">
        <w:rPr>
          <w:rFonts w:ascii="Arial" w:hAnsi="Arial" w:cs="Arial"/>
          <w:color w:val="000000"/>
          <w:sz w:val="24"/>
          <w:szCs w:val="24"/>
        </w:rPr>
        <w:t xml:space="preserve"> no sistema</w:t>
      </w:r>
    </w:p>
    <w:p w14:paraId="52F20F10" w14:textId="3909CB89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Permite fazer o cadastro de um usuário no sistema, o sistema requer e-mail, nome e senha para realizar o cadastro</w:t>
      </w:r>
    </w:p>
    <w:p w14:paraId="71921293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31BF4B86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Interface Associada: Tela de Cadastro.</w:t>
      </w:r>
    </w:p>
    <w:p w14:paraId="79075174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Entradas e Pré-condições: O usuário informa o e-mail, nome e senha.</w:t>
      </w:r>
    </w:p>
    <w:p w14:paraId="305731B3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 O usuário tem o cadastro realizado com um aviso de sucesso.</w:t>
      </w:r>
    </w:p>
    <w:p w14:paraId="21051DF2" w14:textId="6C7E166B" w:rsidR="005C5284" w:rsidRPr="005C5284" w:rsidRDefault="005C5284" w:rsidP="00CC203E">
      <w:pPr>
        <w:spacing w:before="240"/>
        <w:ind w:left="720"/>
        <w:jc w:val="both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Fluxo Principal: O usuário</w:t>
      </w:r>
      <w:r w:rsidR="006100AE">
        <w:rPr>
          <w:rFonts w:ascii="Arial" w:hAnsi="Arial" w:cs="Arial"/>
          <w:color w:val="000000"/>
          <w:sz w:val="24"/>
          <w:szCs w:val="24"/>
        </w:rPr>
        <w:t xml:space="preserve"> acessa o sistema, clica em “cadastre-se”, preenche os campos “e-mail”,</w:t>
      </w:r>
      <w:r w:rsidR="006100AE" w:rsidRPr="006100AE">
        <w:rPr>
          <w:rFonts w:ascii="Arial" w:hAnsi="Arial" w:cs="Arial"/>
          <w:color w:val="000000"/>
          <w:sz w:val="24"/>
          <w:szCs w:val="24"/>
        </w:rPr>
        <w:t xml:space="preserve"> </w:t>
      </w:r>
      <w:r w:rsidR="006100AE">
        <w:rPr>
          <w:rFonts w:ascii="Arial" w:hAnsi="Arial" w:cs="Arial"/>
          <w:color w:val="000000"/>
          <w:sz w:val="24"/>
          <w:szCs w:val="24"/>
        </w:rPr>
        <w:t>“senha” e “repetir senha”, clica em “entrar”.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 Cadastro realizado com </w:t>
      </w:r>
      <w:r w:rsidR="00F6085A">
        <w:rPr>
          <w:rFonts w:ascii="Arial" w:hAnsi="Arial" w:cs="Arial"/>
          <w:color w:val="000000"/>
          <w:sz w:val="24"/>
          <w:szCs w:val="24"/>
        </w:rPr>
        <w:t>sucesso</w:t>
      </w:r>
      <w:r w:rsidR="00CC203E">
        <w:rPr>
          <w:rFonts w:ascii="Arial" w:hAnsi="Arial" w:cs="Arial"/>
          <w:color w:val="000000"/>
          <w:sz w:val="24"/>
          <w:szCs w:val="24"/>
        </w:rPr>
        <w:t>.</w:t>
      </w:r>
      <w:r w:rsidR="006100AE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1FF9DB7" w14:textId="0E0FD1ED" w:rsidR="005C5284" w:rsidRPr="005C5284" w:rsidRDefault="005C5284" w:rsidP="00CC203E">
      <w:pPr>
        <w:spacing w:before="240"/>
        <w:ind w:left="720"/>
        <w:jc w:val="both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alternativo: </w:t>
      </w:r>
      <w:r w:rsidR="00CC203E" w:rsidRPr="005C5284">
        <w:rPr>
          <w:rFonts w:ascii="Arial" w:hAnsi="Arial" w:cs="Arial"/>
          <w:color w:val="000000"/>
          <w:sz w:val="24"/>
          <w:szCs w:val="24"/>
        </w:rPr>
        <w:t>O usuário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 acessa o sistema, clica em “cadastre-se”, preenche os campos “e-mail”,</w:t>
      </w:r>
      <w:r w:rsidR="00CC203E" w:rsidRPr="006100AE">
        <w:rPr>
          <w:rFonts w:ascii="Arial" w:hAnsi="Arial" w:cs="Arial"/>
          <w:color w:val="000000"/>
          <w:sz w:val="24"/>
          <w:szCs w:val="24"/>
        </w:rPr>
        <w:t xml:space="preserve"> 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“senha” e “repetir senha”, clica em “entrar”. </w:t>
      </w:r>
      <w:r w:rsidRPr="005C5284">
        <w:rPr>
          <w:rFonts w:ascii="Arial" w:hAnsi="Arial" w:cs="Arial"/>
          <w:color w:val="000000"/>
          <w:sz w:val="24"/>
          <w:szCs w:val="24"/>
        </w:rPr>
        <w:t>Dados já cadastrados no sistema, aviso de erro. </w:t>
      </w:r>
    </w:p>
    <w:p w14:paraId="6E7BEAA2" w14:textId="77777777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 </w:t>
      </w:r>
    </w:p>
    <w:p w14:paraId="74057314" w14:textId="7751D3B1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[RF002]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 w:rsidR="00F6085A" w:rsidRPr="005C5284">
        <w:rPr>
          <w:rFonts w:ascii="Arial" w:hAnsi="Arial" w:cs="Arial"/>
          <w:color w:val="000000"/>
          <w:sz w:val="24"/>
          <w:szCs w:val="24"/>
        </w:rPr>
        <w:t>Log</w:t>
      </w:r>
      <w:r w:rsidR="00F6085A">
        <w:rPr>
          <w:rFonts w:ascii="Arial" w:hAnsi="Arial" w:cs="Arial"/>
          <w:color w:val="000000"/>
          <w:sz w:val="24"/>
          <w:szCs w:val="24"/>
        </w:rPr>
        <w:t>ar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 no Sistema</w:t>
      </w:r>
    </w:p>
    <w:p w14:paraId="165FCE91" w14:textId="7514FBE9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Permite acessar o sistema a partir de um login de um usuário já cadastrado. Possui direcionamento para tela de cadastro</w:t>
      </w:r>
    </w:p>
    <w:p w14:paraId="660ACF04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43094105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Interface Associada: Tela de Login.</w:t>
      </w:r>
    </w:p>
    <w:p w14:paraId="5C222B92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Entradas e Pré-condições: O usuário informa o e-mail e senha.</w:t>
      </w:r>
    </w:p>
    <w:p w14:paraId="3ACF12C6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 O usuário tem sucesso e acessa o sistema.</w:t>
      </w:r>
    </w:p>
    <w:p w14:paraId="72460445" w14:textId="6C062956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 w:rsidR="00CC203E" w:rsidRPr="005C5284">
        <w:rPr>
          <w:rFonts w:ascii="Arial" w:hAnsi="Arial" w:cs="Arial"/>
          <w:color w:val="000000"/>
          <w:sz w:val="24"/>
          <w:szCs w:val="24"/>
        </w:rPr>
        <w:t>O usuário informa o e-mail e senha</w:t>
      </w:r>
      <w:r w:rsidR="00CC203E">
        <w:rPr>
          <w:rFonts w:ascii="Arial" w:hAnsi="Arial" w:cs="Arial"/>
          <w:color w:val="000000"/>
          <w:sz w:val="24"/>
          <w:szCs w:val="24"/>
        </w:rPr>
        <w:t>, clica em “entrar”, c</w:t>
      </w:r>
      <w:r w:rsidRPr="005C5284">
        <w:rPr>
          <w:rFonts w:ascii="Arial" w:hAnsi="Arial" w:cs="Arial"/>
          <w:color w:val="000000"/>
          <w:sz w:val="24"/>
          <w:szCs w:val="24"/>
        </w:rPr>
        <w:t>redenciais aceitas, usuário acessa o sistema.</w:t>
      </w:r>
    </w:p>
    <w:p w14:paraId="31F4E512" w14:textId="135A4229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alternativo: </w:t>
      </w:r>
      <w:r w:rsidR="00CC203E" w:rsidRPr="005C5284">
        <w:rPr>
          <w:rFonts w:ascii="Arial" w:hAnsi="Arial" w:cs="Arial"/>
          <w:color w:val="000000"/>
          <w:sz w:val="24"/>
          <w:szCs w:val="24"/>
        </w:rPr>
        <w:t>O usuário informa o e-mail e senha</w:t>
      </w:r>
      <w:r w:rsidR="00CC203E">
        <w:rPr>
          <w:rFonts w:ascii="Arial" w:hAnsi="Arial" w:cs="Arial"/>
          <w:color w:val="000000"/>
          <w:sz w:val="24"/>
          <w:szCs w:val="24"/>
        </w:rPr>
        <w:t>, clica em entrar, c</w:t>
      </w:r>
      <w:r w:rsidR="00CC203E" w:rsidRPr="005C5284">
        <w:rPr>
          <w:rFonts w:ascii="Arial" w:hAnsi="Arial" w:cs="Arial"/>
          <w:color w:val="000000"/>
          <w:sz w:val="24"/>
          <w:szCs w:val="24"/>
        </w:rPr>
        <w:t>redenciais incorretas</w:t>
      </w:r>
      <w:r w:rsidRPr="005C5284">
        <w:rPr>
          <w:rFonts w:ascii="Arial" w:hAnsi="Arial" w:cs="Arial"/>
          <w:color w:val="000000"/>
          <w:sz w:val="24"/>
          <w:szCs w:val="24"/>
        </w:rPr>
        <w:t>, acesso negado.</w:t>
      </w:r>
    </w:p>
    <w:p w14:paraId="539F2439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Fluxo alternativo: Acesso negado, tela de cadastro. </w:t>
      </w:r>
    </w:p>
    <w:p w14:paraId="62EBF3C5" w14:textId="77777777" w:rsidR="005C5284" w:rsidRPr="005C5284" w:rsidRDefault="005C5284" w:rsidP="005C5284">
      <w:pPr>
        <w:rPr>
          <w:sz w:val="24"/>
          <w:szCs w:val="24"/>
        </w:rPr>
      </w:pPr>
    </w:p>
    <w:p w14:paraId="5997CC1D" w14:textId="5AD0301A" w:rsidR="005C5284" w:rsidRPr="00CC203E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 </w:t>
      </w:r>
    </w:p>
    <w:p w14:paraId="29135441" w14:textId="5186E211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[RF003]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 w:rsidR="003E2C49">
        <w:rPr>
          <w:rFonts w:ascii="Arial" w:hAnsi="Arial" w:cs="Arial"/>
          <w:color w:val="000000"/>
          <w:sz w:val="24"/>
          <w:szCs w:val="24"/>
        </w:rPr>
        <w:t xml:space="preserve">Cadastrar 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Novos </w:t>
      </w:r>
      <w:r w:rsidR="003E2C49">
        <w:rPr>
          <w:rFonts w:ascii="Arial" w:hAnsi="Arial" w:cs="Arial"/>
          <w:color w:val="000000"/>
          <w:sz w:val="24"/>
          <w:szCs w:val="24"/>
        </w:rPr>
        <w:t>Card</w:t>
      </w:r>
    </w:p>
    <w:p w14:paraId="1102FB9B" w14:textId="721A2220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Permite inserir um card no sistema, requisitando nome, valor e uma imagem para o card inserido.</w:t>
      </w:r>
    </w:p>
    <w:p w14:paraId="6710F830" w14:textId="77777777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 Prioridade: Essencial.</w:t>
      </w:r>
    </w:p>
    <w:p w14:paraId="57E5CA06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Interface Associada: Tela de Inserção.</w:t>
      </w:r>
    </w:p>
    <w:p w14:paraId="74920930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Entradas e Pré-condições: Dados do produto a ser inserido.</w:t>
      </w:r>
    </w:p>
    <w:p w14:paraId="0315628B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 Produto inserido.</w:t>
      </w:r>
    </w:p>
    <w:p w14:paraId="4E778668" w14:textId="36A0CCAE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 w:rsidR="00CC203E">
        <w:rPr>
          <w:rFonts w:ascii="Arial" w:hAnsi="Arial" w:cs="Arial"/>
          <w:color w:val="000000"/>
          <w:sz w:val="24"/>
          <w:szCs w:val="24"/>
        </w:rPr>
        <w:t>Informa nome, preço, raridade e descrição do card, clica em inserir card. Card inserido com sucesso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198B88CC" w14:textId="0AD8446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alternativo: </w:t>
      </w:r>
      <w:r w:rsidR="00CC203E">
        <w:rPr>
          <w:rFonts w:ascii="Arial" w:hAnsi="Arial" w:cs="Arial"/>
          <w:color w:val="000000"/>
          <w:sz w:val="24"/>
          <w:szCs w:val="24"/>
        </w:rPr>
        <w:t>Informa nome, preço, raridade e descrição do card, clica em inserir card, e</w:t>
      </w:r>
      <w:r w:rsidRPr="005C5284">
        <w:rPr>
          <w:rFonts w:ascii="Arial" w:hAnsi="Arial" w:cs="Arial"/>
          <w:color w:val="000000"/>
          <w:sz w:val="24"/>
          <w:szCs w:val="24"/>
        </w:rPr>
        <w:t>rro ao inserir</w:t>
      </w:r>
      <w:r w:rsidR="00CC203E">
        <w:rPr>
          <w:rFonts w:ascii="Arial" w:hAnsi="Arial" w:cs="Arial"/>
          <w:color w:val="000000"/>
          <w:sz w:val="24"/>
          <w:szCs w:val="24"/>
        </w:rPr>
        <w:t>, card já cadastrado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110FFD37" w14:textId="77777777" w:rsidR="005C5284" w:rsidRPr="005C5284" w:rsidRDefault="005C5284" w:rsidP="005C5284">
      <w:pPr>
        <w:rPr>
          <w:sz w:val="24"/>
          <w:szCs w:val="24"/>
        </w:rPr>
      </w:pPr>
    </w:p>
    <w:p w14:paraId="19DA7E61" w14:textId="78A7FF36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[RF004]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Busca</w:t>
      </w:r>
    </w:p>
    <w:p w14:paraId="1986C29F" w14:textId="419A3E25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Permite pesquisar por um card, trazendo</w:t>
      </w:r>
      <w:r w:rsidR="00F6085A">
        <w:rPr>
          <w:rFonts w:ascii="Arial" w:hAnsi="Arial" w:cs="Arial"/>
          <w:color w:val="000000"/>
          <w:sz w:val="24"/>
          <w:szCs w:val="24"/>
        </w:rPr>
        <w:t>-</w:t>
      </w:r>
      <w:r w:rsidRPr="005C5284">
        <w:rPr>
          <w:rFonts w:ascii="Arial" w:hAnsi="Arial" w:cs="Arial"/>
          <w:color w:val="000000"/>
          <w:sz w:val="24"/>
          <w:szCs w:val="24"/>
        </w:rPr>
        <w:t>o</w:t>
      </w:r>
      <w:r w:rsidR="00F6085A">
        <w:rPr>
          <w:rFonts w:ascii="Arial" w:hAnsi="Arial" w:cs="Arial"/>
          <w:color w:val="000000"/>
          <w:sz w:val="24"/>
          <w:szCs w:val="24"/>
        </w:rPr>
        <w:t xml:space="preserve"> </w:t>
      </w:r>
      <w:r w:rsidRPr="005C5284">
        <w:rPr>
          <w:rFonts w:ascii="Arial" w:hAnsi="Arial" w:cs="Arial"/>
          <w:color w:val="000000"/>
          <w:sz w:val="24"/>
          <w:szCs w:val="24"/>
        </w:rPr>
        <w:t>a partir do texto inserido, pesquisando pelo nome do card.</w:t>
      </w:r>
    </w:p>
    <w:p w14:paraId="2492CF53" w14:textId="77777777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Importante.</w:t>
      </w:r>
    </w:p>
    <w:p w14:paraId="74F7052F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Interface Associada: Tela de Busca.</w:t>
      </w:r>
    </w:p>
    <w:p w14:paraId="6691D600" w14:textId="4C99FDE0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Entradas e Pré-condições:</w:t>
      </w:r>
      <w:r w:rsidR="00FD21BE">
        <w:rPr>
          <w:rFonts w:ascii="Arial" w:hAnsi="Arial" w:cs="Arial"/>
          <w:color w:val="000000"/>
          <w:sz w:val="24"/>
          <w:szCs w:val="24"/>
        </w:rPr>
        <w:t xml:space="preserve"> 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Nome do </w:t>
      </w:r>
      <w:r w:rsidR="00F6085A">
        <w:rPr>
          <w:rFonts w:ascii="Arial" w:hAnsi="Arial" w:cs="Arial"/>
          <w:color w:val="000000"/>
          <w:sz w:val="24"/>
          <w:szCs w:val="24"/>
        </w:rPr>
        <w:t>card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a </w:t>
      </w:r>
      <w:r w:rsidR="00F6085A" w:rsidRPr="005C5284">
        <w:rPr>
          <w:rFonts w:ascii="Arial" w:hAnsi="Arial" w:cs="Arial"/>
          <w:color w:val="000000"/>
          <w:sz w:val="24"/>
          <w:szCs w:val="24"/>
        </w:rPr>
        <w:t>ser buscado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7CCFAD0B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 Produto Buscado.</w:t>
      </w:r>
    </w:p>
    <w:p w14:paraId="748BC98F" w14:textId="3382553C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 w:rsidR="00F6085A">
        <w:rPr>
          <w:rFonts w:ascii="Arial" w:hAnsi="Arial" w:cs="Arial"/>
          <w:color w:val="000000"/>
          <w:sz w:val="24"/>
          <w:szCs w:val="24"/>
        </w:rPr>
        <w:t>Insere o nome do card procurado, o card procurado é listado. Cards com aquele fragmento de nome são listados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6B699379" w14:textId="6A6CA426" w:rsidR="005C5284" w:rsidRDefault="005C5284" w:rsidP="00F6085A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alternativo: </w:t>
      </w:r>
      <w:r w:rsidR="00F6085A">
        <w:rPr>
          <w:rFonts w:ascii="Arial" w:hAnsi="Arial" w:cs="Arial"/>
          <w:color w:val="000000"/>
          <w:sz w:val="24"/>
          <w:szCs w:val="24"/>
        </w:rPr>
        <w:t>Insere o nome do card procurado, nenhum card é listado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64E23991" w14:textId="55C761DE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5D025498" w14:textId="3D7427FB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2C2E9D14" w14:textId="134CDA64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0662E4CE" w14:textId="1AF06856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13DF793F" w14:textId="7F3B1CBB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19CA30A4" w14:textId="7CB8BD0B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56395B69" w14:textId="7174B444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25348ED7" w14:textId="77777777" w:rsidR="00F6085A" w:rsidRPr="005C5284" w:rsidRDefault="00F6085A" w:rsidP="00F6085A">
      <w:pPr>
        <w:spacing w:before="240"/>
        <w:ind w:left="720"/>
        <w:rPr>
          <w:sz w:val="24"/>
          <w:szCs w:val="24"/>
        </w:rPr>
      </w:pPr>
    </w:p>
    <w:p w14:paraId="38434195" w14:textId="65452B0C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[RF005]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 w:rsidR="00386DEC" w:rsidRPr="003E2C49">
        <w:rPr>
          <w:rFonts w:ascii="Arial" w:hAnsi="Arial" w:cs="Arial"/>
          <w:sz w:val="24"/>
          <w:szCs w:val="24"/>
        </w:rPr>
        <w:t>Visualizar</w:t>
      </w:r>
    </w:p>
    <w:p w14:paraId="39041319" w14:textId="4F285F7B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Permite </w:t>
      </w:r>
      <w:r w:rsidR="00386DEC">
        <w:rPr>
          <w:rFonts w:ascii="Arial" w:hAnsi="Arial" w:cs="Arial"/>
          <w:color w:val="000000"/>
          <w:sz w:val="24"/>
          <w:szCs w:val="24"/>
        </w:rPr>
        <w:t>visualizar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um card.</w:t>
      </w:r>
    </w:p>
    <w:p w14:paraId="16D0DBAA" w14:textId="77777777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3F3D808C" w14:textId="6F0CC0DC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Tela </w:t>
      </w:r>
      <w:r w:rsidR="00386DEC">
        <w:rPr>
          <w:rFonts w:ascii="Arial" w:hAnsi="Arial" w:cs="Arial"/>
          <w:color w:val="000000"/>
          <w:sz w:val="24"/>
          <w:szCs w:val="24"/>
        </w:rPr>
        <w:t>Inicial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09DBABF5" w14:textId="4482EEE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 w:rsidR="00386DEC">
        <w:rPr>
          <w:rFonts w:ascii="Arial" w:hAnsi="Arial" w:cs="Arial"/>
          <w:color w:val="000000"/>
          <w:sz w:val="24"/>
          <w:szCs w:val="24"/>
        </w:rPr>
        <w:t>Estar Logado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4994042A" w14:textId="3E628AD2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 w:rsidR="00386DEC">
        <w:rPr>
          <w:rFonts w:ascii="Arial" w:hAnsi="Arial" w:cs="Arial"/>
          <w:color w:val="000000"/>
          <w:sz w:val="24"/>
          <w:szCs w:val="24"/>
        </w:rPr>
        <w:t xml:space="preserve"> -</w:t>
      </w:r>
    </w:p>
    <w:p w14:paraId="61C85C13" w14:textId="3072C330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Usuário </w:t>
      </w:r>
      <w:r w:rsidR="00386DEC">
        <w:rPr>
          <w:rFonts w:ascii="Arial" w:hAnsi="Arial" w:cs="Arial"/>
          <w:color w:val="000000"/>
          <w:sz w:val="24"/>
          <w:szCs w:val="24"/>
        </w:rPr>
        <w:t>busca por um card na tela inicial e visualiza as informações do card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062AD09E" w14:textId="3E705F8A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alternativo: Usuário </w:t>
      </w:r>
      <w:r w:rsidR="00386DEC">
        <w:rPr>
          <w:rFonts w:ascii="Arial" w:hAnsi="Arial" w:cs="Arial"/>
          <w:color w:val="000000"/>
          <w:sz w:val="24"/>
          <w:szCs w:val="24"/>
        </w:rPr>
        <w:t>não encontra card buscado.</w:t>
      </w:r>
    </w:p>
    <w:p w14:paraId="356D0348" w14:textId="77777777" w:rsidR="005C5284" w:rsidRDefault="005C5284">
      <w:pPr>
        <w:pStyle w:val="TextoNormal"/>
      </w:pPr>
    </w:p>
    <w:p w14:paraId="3223AAD0" w14:textId="66E5735C" w:rsidR="00386DEC" w:rsidRPr="005C5284" w:rsidRDefault="00386DEC" w:rsidP="00386DEC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</w:t>
      </w:r>
      <w:r>
        <w:rPr>
          <w:rFonts w:ascii="Arial" w:hAnsi="Arial" w:cs="Arial"/>
          <w:b/>
          <w:bCs/>
          <w:color w:val="000000"/>
          <w:sz w:val="24"/>
          <w:szCs w:val="24"/>
        </w:rPr>
        <w:t>6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386DEC">
        <w:rPr>
          <w:sz w:val="24"/>
          <w:szCs w:val="24"/>
        </w:rPr>
        <w:t xml:space="preserve"> </w:t>
      </w:r>
      <w:r w:rsidRPr="003E2C49">
        <w:rPr>
          <w:rFonts w:ascii="Arial" w:hAnsi="Arial" w:cs="Arial"/>
          <w:sz w:val="24"/>
          <w:szCs w:val="24"/>
        </w:rPr>
        <w:t>Editar Perfil (cliente)</w:t>
      </w:r>
    </w:p>
    <w:p w14:paraId="1D5CB63F" w14:textId="402EFF1C" w:rsidR="00386DEC" w:rsidRPr="005C5284" w:rsidRDefault="00386DEC" w:rsidP="00386DEC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 Permite </w:t>
      </w:r>
      <w:r>
        <w:rPr>
          <w:rFonts w:ascii="Arial" w:hAnsi="Arial" w:cs="Arial"/>
          <w:color w:val="000000"/>
          <w:sz w:val="24"/>
          <w:szCs w:val="24"/>
        </w:rPr>
        <w:t>alterar as informações de um perfil de um cliente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08C849B6" w14:textId="77777777" w:rsidR="00386DEC" w:rsidRPr="005C5284" w:rsidRDefault="00386DEC" w:rsidP="00386DEC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06C06EC9" w14:textId="28967A11" w:rsidR="00386DEC" w:rsidRPr="005C5284" w:rsidRDefault="00386DEC" w:rsidP="00386DEC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Perfil.</w:t>
      </w:r>
    </w:p>
    <w:p w14:paraId="1F66DA2E" w14:textId="77777777" w:rsidR="00386DEC" w:rsidRPr="005C5284" w:rsidRDefault="00386DEC" w:rsidP="00386DEC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47CCE34A" w14:textId="0D233F49" w:rsidR="00386DEC" w:rsidRPr="005C5284" w:rsidRDefault="00386DEC" w:rsidP="00386DEC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7C0161">
        <w:rPr>
          <w:rFonts w:ascii="Arial" w:hAnsi="Arial" w:cs="Arial"/>
          <w:color w:val="000000"/>
          <w:sz w:val="24"/>
          <w:szCs w:val="24"/>
        </w:rPr>
        <w:t>O sistema mostra o perfil já com as informações alteradas.</w:t>
      </w:r>
    </w:p>
    <w:p w14:paraId="1A3859CA" w14:textId="3FB923E5" w:rsidR="00386DEC" w:rsidRPr="005C5284" w:rsidRDefault="00386DEC" w:rsidP="00386DEC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Usuário </w:t>
      </w:r>
      <w:r w:rsidR="007C0161">
        <w:rPr>
          <w:rFonts w:ascii="Arial" w:hAnsi="Arial" w:cs="Arial"/>
          <w:color w:val="000000"/>
          <w:sz w:val="24"/>
          <w:szCs w:val="24"/>
        </w:rPr>
        <w:t>acessa o perfil</w:t>
      </w:r>
      <w:r w:rsidR="00F6085A">
        <w:rPr>
          <w:rFonts w:ascii="Arial" w:hAnsi="Arial" w:cs="Arial"/>
          <w:color w:val="000000"/>
          <w:sz w:val="24"/>
          <w:szCs w:val="24"/>
        </w:rPr>
        <w:t>, clica me editar perfil</w:t>
      </w:r>
      <w:r w:rsidR="007C0161">
        <w:rPr>
          <w:rFonts w:ascii="Arial" w:hAnsi="Arial" w:cs="Arial"/>
          <w:color w:val="000000"/>
          <w:sz w:val="24"/>
          <w:szCs w:val="24"/>
        </w:rPr>
        <w:t xml:space="preserve"> e altera as infor</w:t>
      </w:r>
      <w:r w:rsidR="003E2C49">
        <w:rPr>
          <w:rFonts w:ascii="Arial" w:hAnsi="Arial" w:cs="Arial"/>
          <w:color w:val="000000"/>
          <w:sz w:val="24"/>
          <w:szCs w:val="24"/>
        </w:rPr>
        <w:t>m</w:t>
      </w:r>
      <w:r w:rsidR="007C0161">
        <w:rPr>
          <w:rFonts w:ascii="Arial" w:hAnsi="Arial" w:cs="Arial"/>
          <w:color w:val="000000"/>
          <w:sz w:val="24"/>
          <w:szCs w:val="24"/>
        </w:rPr>
        <w:t>ações.</w:t>
      </w:r>
    </w:p>
    <w:p w14:paraId="1474C5BB" w14:textId="77777777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="00386DEC"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 w:rsidR="007C0161">
        <w:rPr>
          <w:rFonts w:ascii="Arial" w:hAnsi="Arial" w:cs="Arial"/>
          <w:color w:val="000000"/>
          <w:sz w:val="24"/>
          <w:szCs w:val="24"/>
        </w:rPr>
        <w:t xml:space="preserve"> -</w:t>
      </w:r>
    </w:p>
    <w:p w14:paraId="47744DAD" w14:textId="77777777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21A86D2F" w14:textId="77777777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2956275B" w14:textId="0BD4A408" w:rsidR="003E2C49" w:rsidRPr="005C5284" w:rsidRDefault="003E2C49" w:rsidP="003E2C49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</w:t>
      </w:r>
      <w:r>
        <w:rPr>
          <w:rFonts w:ascii="Arial" w:hAnsi="Arial" w:cs="Arial"/>
          <w:b/>
          <w:bCs/>
          <w:color w:val="000000"/>
          <w:sz w:val="24"/>
          <w:szCs w:val="24"/>
        </w:rPr>
        <w:t>7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2C49">
        <w:rPr>
          <w:rFonts w:ascii="Arial" w:hAnsi="Arial" w:cs="Arial"/>
          <w:sz w:val="24"/>
          <w:szCs w:val="24"/>
        </w:rPr>
        <w:t xml:space="preserve">Editar </w:t>
      </w:r>
      <w:r>
        <w:rPr>
          <w:rFonts w:ascii="Arial" w:hAnsi="Arial" w:cs="Arial"/>
          <w:sz w:val="24"/>
          <w:szCs w:val="24"/>
        </w:rPr>
        <w:t>Card</w:t>
      </w:r>
    </w:p>
    <w:p w14:paraId="69308C79" w14:textId="233AC8EE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 Permite </w:t>
      </w:r>
      <w:r>
        <w:rPr>
          <w:rFonts w:ascii="Arial" w:hAnsi="Arial" w:cs="Arial"/>
          <w:color w:val="000000"/>
          <w:sz w:val="24"/>
          <w:szCs w:val="24"/>
        </w:rPr>
        <w:t>alterar as informações de um Card.</w:t>
      </w:r>
    </w:p>
    <w:p w14:paraId="0689E390" w14:textId="77777777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72EBCA79" w14:textId="655B3944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inicial.</w:t>
      </w:r>
    </w:p>
    <w:p w14:paraId="5AC388E1" w14:textId="7D8A72EE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1A670292" w14:textId="51CFEA5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inicial após editar um card.</w:t>
      </w:r>
    </w:p>
    <w:p w14:paraId="7CDA64EA" w14:textId="00023230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 w:rsidR="00635391">
        <w:rPr>
          <w:rFonts w:ascii="Arial" w:hAnsi="Arial" w:cs="Arial"/>
          <w:color w:val="000000"/>
          <w:sz w:val="24"/>
          <w:szCs w:val="24"/>
        </w:rPr>
        <w:t>Gerente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busca pelo Card</w:t>
      </w:r>
      <w:r w:rsidR="00635391">
        <w:rPr>
          <w:rFonts w:ascii="Arial" w:hAnsi="Arial" w:cs="Arial"/>
          <w:color w:val="000000"/>
          <w:sz w:val="24"/>
          <w:szCs w:val="24"/>
        </w:rPr>
        <w:t>, clica em editar card</w:t>
      </w:r>
      <w:r>
        <w:rPr>
          <w:rFonts w:ascii="Arial" w:hAnsi="Arial" w:cs="Arial"/>
          <w:color w:val="000000"/>
          <w:sz w:val="24"/>
          <w:szCs w:val="24"/>
        </w:rPr>
        <w:t xml:space="preserve"> e altera as informações.</w:t>
      </w:r>
    </w:p>
    <w:p w14:paraId="615E68F4" w14:textId="6037A9AE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-</w:t>
      </w:r>
    </w:p>
    <w:p w14:paraId="52756994" w14:textId="7D6025C8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62E35D99" w14:textId="5526EA32" w:rsidR="003E2C49" w:rsidRPr="005C5284" w:rsidRDefault="003E2C49" w:rsidP="003E2C49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</w:t>
      </w:r>
      <w:r>
        <w:rPr>
          <w:rFonts w:ascii="Arial" w:hAnsi="Arial" w:cs="Arial"/>
          <w:b/>
          <w:bCs/>
          <w:color w:val="000000"/>
          <w:sz w:val="24"/>
          <w:szCs w:val="24"/>
        </w:rPr>
        <w:t>8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 w:rsidRPr="00386DEC">
        <w:rPr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Excluir Card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78A901F" w14:textId="60F526DF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Permite </w:t>
      </w:r>
      <w:r>
        <w:rPr>
          <w:rFonts w:ascii="Arial" w:hAnsi="Arial" w:cs="Arial"/>
          <w:color w:val="000000"/>
          <w:sz w:val="24"/>
          <w:szCs w:val="24"/>
        </w:rPr>
        <w:t>excluir um card cadastrado</w:t>
      </w:r>
    </w:p>
    <w:p w14:paraId="29C7D16D" w14:textId="77777777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71BA061B" w14:textId="7777777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inicial.</w:t>
      </w:r>
    </w:p>
    <w:p w14:paraId="08892CE7" w14:textId="4BEF5E6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118C4D66" w14:textId="7777777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inicial após editar um card.</w:t>
      </w:r>
    </w:p>
    <w:p w14:paraId="4E81ED5D" w14:textId="61F403DF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>
        <w:rPr>
          <w:rFonts w:ascii="Arial" w:hAnsi="Arial" w:cs="Arial"/>
          <w:color w:val="000000"/>
          <w:sz w:val="24"/>
          <w:szCs w:val="24"/>
        </w:rPr>
        <w:t>Usuário seleciona a opção de exclusão no card e confirma.</w:t>
      </w:r>
    </w:p>
    <w:p w14:paraId="697BE22C" w14:textId="53EFE096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Usuário seleciona a opção de exclusão no card e n</w:t>
      </w:r>
      <w:r w:rsidR="00635391"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ga a confirmação.</w:t>
      </w:r>
    </w:p>
    <w:p w14:paraId="6C9673BF" w14:textId="77777777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4555C58C" w14:textId="42FBDD22" w:rsidR="003E2C49" w:rsidRPr="005C5284" w:rsidRDefault="003E2C49" w:rsidP="003E2C49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</w:t>
      </w:r>
      <w:r>
        <w:rPr>
          <w:rFonts w:ascii="Arial" w:hAnsi="Arial" w:cs="Arial"/>
          <w:b/>
          <w:bCs/>
          <w:color w:val="000000"/>
          <w:sz w:val="24"/>
          <w:szCs w:val="24"/>
        </w:rPr>
        <w:t>9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Editar perfil (gerente)</w:t>
      </w:r>
    </w:p>
    <w:p w14:paraId="06886374" w14:textId="19B343B0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Permite </w:t>
      </w:r>
      <w:r>
        <w:rPr>
          <w:rFonts w:ascii="Arial" w:hAnsi="Arial" w:cs="Arial"/>
          <w:color w:val="000000"/>
          <w:sz w:val="24"/>
          <w:szCs w:val="24"/>
        </w:rPr>
        <w:t>alterar as informações de um Perfil gerente.</w:t>
      </w:r>
    </w:p>
    <w:p w14:paraId="395C1994" w14:textId="77777777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1D4E24B3" w14:textId="0BC97536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de Perfil.</w:t>
      </w:r>
    </w:p>
    <w:p w14:paraId="59E2AA03" w14:textId="7777777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67A11DC3" w14:textId="7316AEB2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</w:t>
      </w:r>
      <w:r w:rsidR="00D86A04">
        <w:rPr>
          <w:rFonts w:ascii="Arial" w:hAnsi="Arial" w:cs="Arial"/>
          <w:color w:val="000000"/>
          <w:sz w:val="24"/>
          <w:szCs w:val="24"/>
        </w:rPr>
        <w:t>de perfil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2F56E218" w14:textId="01DB98F3" w:rsidR="003E2C49" w:rsidRDefault="003E2C49" w:rsidP="00D86A04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 w:rsidR="00D86A04">
        <w:rPr>
          <w:rFonts w:ascii="Arial" w:hAnsi="Arial" w:cs="Arial"/>
          <w:color w:val="000000"/>
          <w:sz w:val="24"/>
          <w:szCs w:val="24"/>
        </w:rPr>
        <w:t>Usuário acessa a opção alterar perfil e altera a informações.</w:t>
      </w:r>
    </w:p>
    <w:p w14:paraId="426BF4CD" w14:textId="7A2C684E" w:rsidR="00D86A04" w:rsidRPr="00D86A04" w:rsidRDefault="00D86A04" w:rsidP="00D86A04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Usuário tenta alterar para um e-mail já cadastrado. </w:t>
      </w:r>
    </w:p>
    <w:p w14:paraId="60875244" w14:textId="77777777" w:rsidR="00D86A04" w:rsidRDefault="00D86A04" w:rsidP="00D86A04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</w:p>
    <w:p w14:paraId="6748801C" w14:textId="71663BF2" w:rsidR="00FD21BE" w:rsidRPr="005C5284" w:rsidRDefault="00FD21BE" w:rsidP="00FD21BE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</w:t>
      </w:r>
      <w:r>
        <w:rPr>
          <w:rFonts w:ascii="Arial" w:hAnsi="Arial" w:cs="Arial"/>
          <w:b/>
          <w:bCs/>
          <w:color w:val="000000"/>
          <w:sz w:val="24"/>
          <w:szCs w:val="24"/>
        </w:rPr>
        <w:t>10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Excluir Usuário</w:t>
      </w:r>
    </w:p>
    <w:p w14:paraId="63679DB1" w14:textId="39EBC340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Permite </w:t>
      </w:r>
      <w:r>
        <w:rPr>
          <w:rFonts w:ascii="Arial" w:hAnsi="Arial" w:cs="Arial"/>
          <w:color w:val="000000"/>
          <w:sz w:val="24"/>
          <w:szCs w:val="24"/>
        </w:rPr>
        <w:t>excluir um usuário.</w:t>
      </w:r>
    </w:p>
    <w:p w14:paraId="1919823E" w14:textId="77777777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02A6506E" w14:textId="0C55BBF8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de usuários.</w:t>
      </w:r>
    </w:p>
    <w:p w14:paraId="41683F83" w14:textId="77777777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57595D3B" w14:textId="5461116C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de usuários.</w:t>
      </w:r>
    </w:p>
    <w:p w14:paraId="1A5A8CB5" w14:textId="7C6D6249" w:rsidR="00FD21BE" w:rsidRDefault="00FD21BE" w:rsidP="00FD21BE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>
        <w:rPr>
          <w:rFonts w:ascii="Arial" w:hAnsi="Arial" w:cs="Arial"/>
          <w:color w:val="000000"/>
          <w:sz w:val="24"/>
          <w:szCs w:val="24"/>
        </w:rPr>
        <w:t>Gerente exclui um usuário na lista de usuários.</w:t>
      </w:r>
    </w:p>
    <w:p w14:paraId="1ED4C14A" w14:textId="61E5F3BE" w:rsidR="00FD21BE" w:rsidRPr="00D86A04" w:rsidRDefault="00FD21BE" w:rsidP="00FD21BE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O gerente cancela a confirmação de exclusão. </w:t>
      </w:r>
    </w:p>
    <w:p w14:paraId="566C8C09" w14:textId="77777777" w:rsidR="00FD21BE" w:rsidRDefault="00FD21BE" w:rsidP="00FD21BE">
      <w:pPr>
        <w:spacing w:before="240"/>
        <w:rPr>
          <w:rFonts w:ascii="Arial" w:hAnsi="Arial" w:cs="Arial"/>
          <w:color w:val="000000"/>
          <w:sz w:val="24"/>
          <w:szCs w:val="24"/>
        </w:rPr>
      </w:pPr>
    </w:p>
    <w:p w14:paraId="1D450705" w14:textId="741EED57" w:rsidR="00FD21BE" w:rsidRPr="001728C9" w:rsidRDefault="00FD21BE" w:rsidP="00FD21BE">
      <w:pPr>
        <w:spacing w:before="240"/>
        <w:rPr>
          <w:sz w:val="24"/>
          <w:szCs w:val="24"/>
          <w:u w:val="single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[RF0</w:t>
      </w:r>
      <w:r>
        <w:rPr>
          <w:rFonts w:ascii="Arial" w:hAnsi="Arial" w:cs="Arial"/>
          <w:b/>
          <w:bCs/>
          <w:color w:val="000000"/>
          <w:sz w:val="24"/>
          <w:szCs w:val="24"/>
        </w:rPr>
        <w:t>11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Buscar Usuário</w:t>
      </w:r>
    </w:p>
    <w:p w14:paraId="7C2B04CF" w14:textId="73301539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 Permite </w:t>
      </w:r>
      <w:r>
        <w:rPr>
          <w:rFonts w:ascii="Arial" w:hAnsi="Arial" w:cs="Arial"/>
          <w:color w:val="000000"/>
          <w:sz w:val="24"/>
          <w:szCs w:val="24"/>
        </w:rPr>
        <w:t>buscar um usuário na lista de usuários</w:t>
      </w:r>
    </w:p>
    <w:p w14:paraId="196469AB" w14:textId="77777777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3C369153" w14:textId="77777777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de usuários.</w:t>
      </w:r>
    </w:p>
    <w:p w14:paraId="1471EC94" w14:textId="77777777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718DB1EB" w14:textId="77777777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de usuários.</w:t>
      </w:r>
    </w:p>
    <w:p w14:paraId="63EF8180" w14:textId="1288D64E" w:rsidR="00FD21BE" w:rsidRDefault="00FD21BE" w:rsidP="00FD21BE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>
        <w:rPr>
          <w:rFonts w:ascii="Arial" w:hAnsi="Arial" w:cs="Arial"/>
          <w:color w:val="000000"/>
          <w:sz w:val="24"/>
          <w:szCs w:val="24"/>
        </w:rPr>
        <w:t>O gerente busca por um usuário.</w:t>
      </w:r>
    </w:p>
    <w:p w14:paraId="7647F286" w14:textId="604D986B" w:rsidR="00FD21BE" w:rsidRPr="00D86A04" w:rsidRDefault="00FD21BE" w:rsidP="00FD21BE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usuario não encontrado. </w:t>
      </w:r>
    </w:p>
    <w:p w14:paraId="4DAFBA26" w14:textId="77777777" w:rsidR="00FD21BE" w:rsidRDefault="00FD21BE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362D84D2" w14:textId="77777777" w:rsidR="00FD21BE" w:rsidRDefault="00FD21BE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2BCDB116" w14:textId="77777777" w:rsidR="00FD21BE" w:rsidRDefault="00FD21BE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0D0F765B" w14:textId="77777777" w:rsidR="00FD21BE" w:rsidRDefault="00FD21BE" w:rsidP="00FD21BE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</w:p>
    <w:p w14:paraId="253C40F9" w14:textId="67AE9C4A" w:rsidR="00FD21BE" w:rsidRPr="005C5284" w:rsidRDefault="00FD21BE" w:rsidP="00FD21BE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</w:t>
      </w:r>
      <w:r>
        <w:rPr>
          <w:rFonts w:ascii="Arial" w:hAnsi="Arial" w:cs="Arial"/>
          <w:b/>
          <w:bCs/>
          <w:color w:val="000000"/>
          <w:sz w:val="24"/>
          <w:szCs w:val="24"/>
        </w:rPr>
        <w:t>12</w:t>
      </w:r>
      <w:r w:rsidR="00CD3C99"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="00CD3C99"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 w:rsidR="00CD3C99">
        <w:rPr>
          <w:rFonts w:ascii="Arial" w:hAnsi="Arial" w:cs="Arial"/>
          <w:sz w:val="24"/>
          <w:szCs w:val="24"/>
        </w:rPr>
        <w:t>Adicionar</w:t>
      </w:r>
      <w:r>
        <w:rPr>
          <w:rFonts w:ascii="Arial" w:hAnsi="Arial" w:cs="Arial"/>
          <w:sz w:val="24"/>
          <w:szCs w:val="24"/>
        </w:rPr>
        <w:t xml:space="preserve"> favoritos</w:t>
      </w:r>
    </w:p>
    <w:p w14:paraId="139567FA" w14:textId="5677C4EA" w:rsidR="00FD21BE" w:rsidRPr="005C5284" w:rsidRDefault="00635391" w:rsidP="00635391">
      <w:pPr>
        <w:spacing w:before="240"/>
        <w:rPr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</w:t>
      </w:r>
      <w:r w:rsidR="00FD21BE">
        <w:rPr>
          <w:rFonts w:ascii="Arial" w:hAnsi="Arial" w:cs="Arial"/>
          <w:color w:val="000000"/>
          <w:sz w:val="24"/>
          <w:szCs w:val="24"/>
        </w:rPr>
        <w:t xml:space="preserve">Permite </w:t>
      </w:r>
      <w:r w:rsidR="001728C9">
        <w:rPr>
          <w:rFonts w:ascii="Arial" w:hAnsi="Arial" w:cs="Arial"/>
          <w:color w:val="000000"/>
          <w:sz w:val="24"/>
          <w:szCs w:val="24"/>
        </w:rPr>
        <w:t xml:space="preserve">O </w:t>
      </w:r>
      <w:r w:rsidR="00CD3C99">
        <w:rPr>
          <w:rFonts w:ascii="Arial" w:hAnsi="Arial" w:cs="Arial"/>
          <w:color w:val="000000"/>
          <w:sz w:val="24"/>
          <w:szCs w:val="24"/>
        </w:rPr>
        <w:t>gerente agrupa</w:t>
      </w:r>
      <w:r w:rsidR="00FD21BE">
        <w:rPr>
          <w:rFonts w:ascii="Arial" w:hAnsi="Arial" w:cs="Arial"/>
          <w:color w:val="000000"/>
          <w:sz w:val="24"/>
          <w:szCs w:val="24"/>
        </w:rPr>
        <w:t xml:space="preserve"> os cards na lista favoritos</w:t>
      </w:r>
      <w:r w:rsidR="00CD3C99">
        <w:rPr>
          <w:rFonts w:ascii="Arial" w:hAnsi="Arial" w:cs="Arial"/>
          <w:color w:val="000000"/>
          <w:sz w:val="24"/>
          <w:szCs w:val="24"/>
        </w:rPr>
        <w:t xml:space="preserve"> para um usuário</w:t>
      </w:r>
      <w:r w:rsidR="00FD21BE">
        <w:rPr>
          <w:rFonts w:ascii="Arial" w:hAnsi="Arial" w:cs="Arial"/>
          <w:color w:val="000000"/>
          <w:sz w:val="24"/>
          <w:szCs w:val="24"/>
        </w:rPr>
        <w:t>.</w:t>
      </w:r>
    </w:p>
    <w:p w14:paraId="65C29B4A" w14:textId="3B557DFC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Prioridade: </w:t>
      </w:r>
      <w:r>
        <w:rPr>
          <w:rFonts w:ascii="Arial" w:hAnsi="Arial" w:cs="Arial"/>
          <w:color w:val="000000"/>
          <w:sz w:val="24"/>
          <w:szCs w:val="24"/>
        </w:rPr>
        <w:t>Desejável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75CC4BEF" w14:textId="0D1DE78E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de perfil.</w:t>
      </w:r>
    </w:p>
    <w:p w14:paraId="3989F8CD" w14:textId="4493BF1C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</w:t>
      </w:r>
      <w:r w:rsidR="001728C9">
        <w:rPr>
          <w:rFonts w:ascii="Arial" w:hAnsi="Arial" w:cs="Arial"/>
          <w:color w:val="000000"/>
          <w:sz w:val="24"/>
          <w:szCs w:val="24"/>
        </w:rPr>
        <w:t xml:space="preserve"> como gerente.</w:t>
      </w:r>
    </w:p>
    <w:p w14:paraId="7D1A9661" w14:textId="3AC44921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CD3C99">
        <w:rPr>
          <w:rFonts w:ascii="Arial" w:hAnsi="Arial" w:cs="Arial"/>
          <w:color w:val="000000"/>
          <w:sz w:val="24"/>
          <w:szCs w:val="24"/>
        </w:rPr>
        <w:t>Lista de favoritos associada a um usuário.</w:t>
      </w:r>
    </w:p>
    <w:p w14:paraId="0007F324" w14:textId="50024DAA" w:rsidR="00FD21BE" w:rsidRDefault="00FD21BE" w:rsidP="00FD21BE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>
        <w:rPr>
          <w:rFonts w:ascii="Arial" w:hAnsi="Arial" w:cs="Arial"/>
          <w:color w:val="000000"/>
          <w:sz w:val="24"/>
          <w:szCs w:val="24"/>
        </w:rPr>
        <w:t xml:space="preserve">O </w:t>
      </w:r>
      <w:r w:rsidR="00CD3C99">
        <w:rPr>
          <w:rFonts w:ascii="Arial" w:hAnsi="Arial" w:cs="Arial"/>
          <w:color w:val="000000"/>
          <w:sz w:val="24"/>
          <w:szCs w:val="24"/>
        </w:rPr>
        <w:t>gerente seleciona</w:t>
      </w:r>
      <w:r>
        <w:rPr>
          <w:rFonts w:ascii="Arial" w:hAnsi="Arial" w:cs="Arial"/>
          <w:color w:val="000000"/>
          <w:sz w:val="24"/>
          <w:szCs w:val="24"/>
        </w:rPr>
        <w:t xml:space="preserve"> um </w:t>
      </w:r>
      <w:r w:rsidR="00CD3C99">
        <w:rPr>
          <w:rFonts w:ascii="Arial" w:hAnsi="Arial" w:cs="Arial"/>
          <w:color w:val="000000"/>
          <w:sz w:val="24"/>
          <w:szCs w:val="24"/>
        </w:rPr>
        <w:t>card e</w:t>
      </w:r>
      <w:r>
        <w:rPr>
          <w:rFonts w:ascii="Arial" w:hAnsi="Arial" w:cs="Arial"/>
          <w:color w:val="000000"/>
          <w:sz w:val="24"/>
          <w:szCs w:val="24"/>
        </w:rPr>
        <w:t xml:space="preserve"> adiciona aos favoritos</w:t>
      </w:r>
      <w:r w:rsidR="00CD3C99">
        <w:rPr>
          <w:rFonts w:ascii="Arial" w:hAnsi="Arial" w:cs="Arial"/>
          <w:color w:val="000000"/>
          <w:sz w:val="24"/>
          <w:szCs w:val="24"/>
        </w:rPr>
        <w:t xml:space="preserve"> de um perfil de um usuário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4C074EC5" w14:textId="194D3B18" w:rsidR="00FD21BE" w:rsidRPr="00D86A04" w:rsidRDefault="00FD21BE" w:rsidP="00FD21BE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CD3C99">
        <w:rPr>
          <w:rFonts w:ascii="Arial" w:hAnsi="Arial" w:cs="Arial"/>
          <w:color w:val="000000"/>
          <w:sz w:val="24"/>
          <w:szCs w:val="24"/>
        </w:rPr>
        <w:t>o Card já foi adiciondo a lista de favoritos daquele usuário.</w:t>
      </w:r>
    </w:p>
    <w:p w14:paraId="3FE9F23F" w14:textId="0B4D33ED" w:rsidR="00FD21BE" w:rsidRPr="003E2C49" w:rsidRDefault="00FD21BE" w:rsidP="003E2C49">
      <w:pPr>
        <w:pStyle w:val="TextoNormal"/>
        <w:rPr>
          <w:rFonts w:ascii="Arial" w:hAnsi="Arial" w:cs="Arial"/>
          <w:color w:val="000000"/>
          <w:sz w:val="24"/>
          <w:szCs w:val="24"/>
        </w:rPr>
        <w:sectPr w:rsidR="00FD21BE" w:rsidRPr="003E2C49" w:rsidSect="00386DEC">
          <w:headerReference w:type="default" r:id="rId20"/>
          <w:pgSz w:w="11906" w:h="16838" w:code="9"/>
          <w:pgMar w:top="1440" w:right="1440" w:bottom="851" w:left="1440" w:header="720" w:footer="720" w:gutter="0"/>
          <w:pgNumType w:start="1"/>
          <w:cols w:space="720"/>
        </w:sectPr>
      </w:pPr>
    </w:p>
    <w:bookmarkStart w:id="60" w:name="_Toc467473455"/>
    <w:bookmarkStart w:id="61" w:name="_Toc467474002"/>
    <w:bookmarkStart w:id="62" w:name="_Toc467477741"/>
    <w:bookmarkStart w:id="63" w:name="_Toc467494887"/>
    <w:bookmarkStart w:id="64" w:name="_Toc467495253"/>
    <w:bookmarkStart w:id="65" w:name="_Toc468086059"/>
    <w:p w14:paraId="1F72F646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6086523B">
          <v:shape id="_x0000_i1027" type="#_x0000_t75" style="width:29.25pt;height:36.75pt" o:ole="">
            <v:imagedata r:id="rId21" o:title=""/>
          </v:shape>
          <o:OLEObject Type="Embed" ProgID="Word.Document.8" ShapeID="_x0000_i1027" DrawAspect="Content" ObjectID="_1635773599" r:id="rId22"/>
        </w:object>
      </w:r>
    </w:p>
    <w:p w14:paraId="16781F7A" w14:textId="77777777" w:rsidR="00F26727" w:rsidRDefault="00F2672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14:paraId="34C725EA" w14:textId="77777777" w:rsidR="00F26727" w:rsidRDefault="00F26727">
      <w:pPr>
        <w:pStyle w:val="Ttulo1"/>
      </w:pPr>
      <w:r>
        <w:t>Requisitos não funcionais</w:t>
      </w:r>
      <w:bookmarkEnd w:id="60"/>
      <w:bookmarkEnd w:id="61"/>
      <w:bookmarkEnd w:id="62"/>
      <w:bookmarkEnd w:id="63"/>
      <w:bookmarkEnd w:id="64"/>
      <w:bookmarkEnd w:id="65"/>
    </w:p>
    <w:p w14:paraId="0A3F9E05" w14:textId="33129209" w:rsidR="005E08F9" w:rsidRDefault="005E08F9" w:rsidP="005E08F9">
      <w:pPr>
        <w:pStyle w:val="NormalWeb"/>
        <w:spacing w:before="240" w:beforeAutospacing="0" w:after="0" w:afterAutospacing="0"/>
      </w:pPr>
      <w:bookmarkStart w:id="66" w:name="_Ref471381570"/>
      <w:r>
        <w:rPr>
          <w:rFonts w:ascii="Arial" w:hAnsi="Arial" w:cs="Arial"/>
          <w:b/>
          <w:bCs/>
          <w:color w:val="000000"/>
        </w:rPr>
        <w:t>[RNF001]</w:t>
      </w:r>
      <w:r>
        <w:rPr>
          <w:rFonts w:ascii="Arial" w:hAnsi="Arial" w:cs="Arial"/>
          <w:color w:val="000000"/>
        </w:rPr>
        <w:t xml:space="preserve"> Treinamento</w:t>
      </w:r>
    </w:p>
    <w:p w14:paraId="22F62E0E" w14:textId="44D19362" w:rsidR="005E08F9" w:rsidRDefault="005E08F9" w:rsidP="005E08F9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Para utilização plena do sistema o </w:t>
      </w:r>
      <w:r w:rsidR="00FD21BE">
        <w:rPr>
          <w:rFonts w:ascii="Arial" w:hAnsi="Arial" w:cs="Arial"/>
          <w:color w:val="000000"/>
        </w:rPr>
        <w:t>gerente</w:t>
      </w:r>
      <w:r>
        <w:rPr>
          <w:rFonts w:ascii="Arial" w:hAnsi="Arial" w:cs="Arial"/>
          <w:color w:val="000000"/>
        </w:rPr>
        <w:t xml:space="preserve"> deve receber instruções de uso, um breve treinamento de aproximadamente 20 minutos.</w:t>
      </w:r>
    </w:p>
    <w:p w14:paraId="521363A6" w14:textId="77777777" w:rsidR="005E08F9" w:rsidRDefault="005E08F9" w:rsidP="005E08F9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Prioridade: Essencial.</w:t>
      </w:r>
    </w:p>
    <w:p w14:paraId="743114E2" w14:textId="2FE88DBF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Interface Associada: </w:t>
      </w:r>
      <w:r w:rsidR="00FD21BE">
        <w:rPr>
          <w:rFonts w:ascii="Arial" w:hAnsi="Arial" w:cs="Arial"/>
          <w:color w:val="000000"/>
        </w:rPr>
        <w:t>-</w:t>
      </w:r>
    </w:p>
    <w:p w14:paraId="6C3BA6CB" w14:textId="654F57CF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Entradas e Pré-condições: </w:t>
      </w:r>
      <w:r w:rsidR="00FD21BE">
        <w:rPr>
          <w:rFonts w:ascii="Arial" w:hAnsi="Arial" w:cs="Arial"/>
          <w:color w:val="000000"/>
        </w:rPr>
        <w:t>-</w:t>
      </w:r>
    </w:p>
    <w:p w14:paraId="56D6E023" w14:textId="6122098A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Saídas e Pós condições: </w:t>
      </w:r>
      <w:r w:rsidR="00FD21BE">
        <w:rPr>
          <w:rFonts w:ascii="Arial" w:hAnsi="Arial" w:cs="Arial"/>
          <w:color w:val="000000"/>
        </w:rPr>
        <w:t>Gerente</w:t>
      </w:r>
      <w:r>
        <w:rPr>
          <w:rFonts w:ascii="Arial" w:hAnsi="Arial" w:cs="Arial"/>
          <w:color w:val="000000"/>
        </w:rPr>
        <w:t xml:space="preserve"> com conhecimento para operar o sistema.</w:t>
      </w:r>
    </w:p>
    <w:p w14:paraId="251F32D7" w14:textId="338612B3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Principal: </w:t>
      </w:r>
      <w:r w:rsidR="00FD21BE">
        <w:rPr>
          <w:rFonts w:ascii="Arial" w:hAnsi="Arial" w:cs="Arial"/>
          <w:color w:val="000000"/>
        </w:rPr>
        <w:t>Gerente</w:t>
      </w:r>
      <w:r>
        <w:rPr>
          <w:rFonts w:ascii="Arial" w:hAnsi="Arial" w:cs="Arial"/>
          <w:color w:val="000000"/>
        </w:rPr>
        <w:t xml:space="preserve"> aprende a usar o sistema.</w:t>
      </w:r>
    </w:p>
    <w:p w14:paraId="68919755" w14:textId="15CBFDC4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alternativo: </w:t>
      </w:r>
      <w:r w:rsidR="00FD21BE">
        <w:rPr>
          <w:rFonts w:ascii="Arial" w:hAnsi="Arial" w:cs="Arial"/>
          <w:color w:val="000000"/>
        </w:rPr>
        <w:t>Gerente</w:t>
      </w:r>
      <w:r>
        <w:rPr>
          <w:rFonts w:ascii="Arial" w:hAnsi="Arial" w:cs="Arial"/>
          <w:color w:val="000000"/>
        </w:rPr>
        <w:t xml:space="preserve"> não consegue aprender e refaz o treinamento.</w:t>
      </w:r>
    </w:p>
    <w:p w14:paraId="06DA4E41" w14:textId="77777777" w:rsidR="00F26727" w:rsidRDefault="00F26727">
      <w:pPr>
        <w:pStyle w:val="TextoNormal"/>
      </w:pPr>
    </w:p>
    <w:p w14:paraId="36537112" w14:textId="77777777" w:rsidR="00FD21BE" w:rsidRDefault="00FD21BE">
      <w:pPr>
        <w:pStyle w:val="TextoNormal"/>
      </w:pPr>
    </w:p>
    <w:p w14:paraId="4EFA51E4" w14:textId="673B5096" w:rsidR="00FD21BE" w:rsidRDefault="00FD21BE" w:rsidP="00FD21BE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t>[RNF00</w:t>
      </w:r>
      <w:r w:rsidR="00ED2043">
        <w:rPr>
          <w:rFonts w:ascii="Arial" w:hAnsi="Arial" w:cs="Arial"/>
          <w:b/>
          <w:bCs/>
          <w:color w:val="000000"/>
        </w:rPr>
        <w:t>2</w:t>
      </w:r>
      <w:r>
        <w:rPr>
          <w:rFonts w:ascii="Arial" w:hAnsi="Arial" w:cs="Arial"/>
          <w:b/>
          <w:bCs/>
          <w:color w:val="000000"/>
        </w:rPr>
        <w:t>]</w:t>
      </w:r>
      <w:r>
        <w:rPr>
          <w:rFonts w:ascii="Arial" w:hAnsi="Arial" w:cs="Arial"/>
          <w:color w:val="000000"/>
        </w:rPr>
        <w:t xml:space="preserve"> </w:t>
      </w:r>
      <w:r w:rsidR="00635391">
        <w:rPr>
          <w:rFonts w:ascii="Arial" w:hAnsi="Arial" w:cs="Arial"/>
          <w:color w:val="000000"/>
        </w:rPr>
        <w:t>Incompatibilidade browser</w:t>
      </w:r>
    </w:p>
    <w:p w14:paraId="7424891E" w14:textId="1360951D" w:rsidR="00FD21BE" w:rsidRPr="00635391" w:rsidRDefault="00FD21BE" w:rsidP="00635391">
      <w:pPr>
        <w:pStyle w:val="NormalWeb"/>
        <w:spacing w:before="240"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utilização plena</w:t>
      </w:r>
      <w:r w:rsidR="00ED2043">
        <w:rPr>
          <w:rFonts w:ascii="Arial" w:hAnsi="Arial" w:cs="Arial"/>
          <w:color w:val="000000"/>
        </w:rPr>
        <w:t xml:space="preserve">, o sistema </w:t>
      </w:r>
      <w:r w:rsidR="00635391">
        <w:rPr>
          <w:rFonts w:ascii="Arial" w:hAnsi="Arial" w:cs="Arial"/>
          <w:color w:val="000000"/>
        </w:rPr>
        <w:t>só pode ser acessado pelos browsers</w:t>
      </w:r>
      <w:r w:rsidR="00ED2043">
        <w:rPr>
          <w:rFonts w:ascii="Arial" w:hAnsi="Arial" w:cs="Arial"/>
          <w:color w:val="000000"/>
        </w:rPr>
        <w:t xml:space="preserve"> </w:t>
      </w:r>
      <w:r w:rsidR="00635391">
        <w:rPr>
          <w:rFonts w:ascii="Arial" w:hAnsi="Arial" w:cs="Arial"/>
          <w:color w:val="000000"/>
        </w:rPr>
        <w:t>I</w:t>
      </w:r>
      <w:r w:rsidR="00ED2043">
        <w:rPr>
          <w:rFonts w:ascii="Arial" w:hAnsi="Arial" w:cs="Arial"/>
          <w:color w:val="000000"/>
        </w:rPr>
        <w:t>nternet Explorer</w:t>
      </w:r>
      <w:r w:rsidR="00635391">
        <w:rPr>
          <w:rFonts w:ascii="Arial" w:hAnsi="Arial" w:cs="Arial"/>
          <w:color w:val="000000"/>
        </w:rPr>
        <w:t xml:space="preserve"> versão 10.0 ou superior, Google Chrome versão 12.0 ou superior e Mozila Firefox versão 11.0 ou superior.   </w:t>
      </w:r>
    </w:p>
    <w:p w14:paraId="38AD3651" w14:textId="1D1D71F6" w:rsidR="00FD21BE" w:rsidRDefault="00FD21BE" w:rsidP="00FD21BE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Prioridade: Essencial.</w:t>
      </w:r>
    </w:p>
    <w:p w14:paraId="680982FC" w14:textId="77777777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Interface Associada: -</w:t>
      </w:r>
    </w:p>
    <w:p w14:paraId="4FF2FB47" w14:textId="77777777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Entradas e Pré-condições: -</w:t>
      </w:r>
    </w:p>
    <w:p w14:paraId="379EA4B1" w14:textId="7A5B021F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Saídas e Pós condições:</w:t>
      </w:r>
      <w:r w:rsidR="00ED2043">
        <w:rPr>
          <w:rFonts w:ascii="Arial" w:hAnsi="Arial" w:cs="Arial"/>
          <w:color w:val="000000"/>
        </w:rPr>
        <w:t xml:space="preserve"> -</w:t>
      </w:r>
    </w:p>
    <w:p w14:paraId="5C20E23B" w14:textId="3931083B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Principal: </w:t>
      </w:r>
      <w:r w:rsidR="00ED2043">
        <w:rPr>
          <w:rFonts w:ascii="Arial" w:hAnsi="Arial" w:cs="Arial"/>
          <w:color w:val="000000"/>
        </w:rPr>
        <w:t xml:space="preserve">Usuário acessa o sistema de </w:t>
      </w:r>
      <w:r w:rsidR="00635391">
        <w:rPr>
          <w:rFonts w:ascii="Arial" w:hAnsi="Arial" w:cs="Arial"/>
          <w:color w:val="000000"/>
        </w:rPr>
        <w:t>a partir de um browser listado</w:t>
      </w:r>
      <w:r>
        <w:rPr>
          <w:rFonts w:ascii="Arial" w:hAnsi="Arial" w:cs="Arial"/>
          <w:color w:val="000000"/>
        </w:rPr>
        <w:t>.</w:t>
      </w:r>
    </w:p>
    <w:p w14:paraId="7493D9A8" w14:textId="1E3C536F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alternativo: </w:t>
      </w:r>
      <w:r w:rsidR="00635391">
        <w:rPr>
          <w:rFonts w:ascii="Arial" w:hAnsi="Arial" w:cs="Arial"/>
          <w:color w:val="000000"/>
        </w:rPr>
        <w:t>usuário</w:t>
      </w:r>
      <w:r>
        <w:rPr>
          <w:rFonts w:ascii="Arial" w:hAnsi="Arial" w:cs="Arial"/>
          <w:color w:val="000000"/>
        </w:rPr>
        <w:t xml:space="preserve"> não consegue</w:t>
      </w:r>
      <w:r w:rsidR="00ED2043">
        <w:rPr>
          <w:rFonts w:ascii="Arial" w:hAnsi="Arial" w:cs="Arial"/>
          <w:color w:val="000000"/>
        </w:rPr>
        <w:t xml:space="preserve"> acessar o sistema</w:t>
      </w:r>
      <w:r>
        <w:rPr>
          <w:rFonts w:ascii="Arial" w:hAnsi="Arial" w:cs="Arial"/>
          <w:color w:val="000000"/>
        </w:rPr>
        <w:t>.</w:t>
      </w:r>
    </w:p>
    <w:p w14:paraId="38C1BC9C" w14:textId="77777777" w:rsidR="00FD21BE" w:rsidRDefault="00FD21BE">
      <w:pPr>
        <w:pStyle w:val="TextoNormal"/>
      </w:pPr>
    </w:p>
    <w:p w14:paraId="1964B77E" w14:textId="77777777" w:rsidR="00ED2043" w:rsidRDefault="00ED2043">
      <w:pPr>
        <w:pStyle w:val="TextoNormal"/>
      </w:pPr>
    </w:p>
    <w:p w14:paraId="7BBA08C7" w14:textId="77777777" w:rsidR="00635391" w:rsidRDefault="00635391" w:rsidP="00ED2043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B117D9A" w14:textId="77777777" w:rsidR="00635391" w:rsidRDefault="00635391" w:rsidP="00ED2043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6BDFB25E" w14:textId="77777777" w:rsidR="00635391" w:rsidRDefault="00635391" w:rsidP="00ED2043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1D2E71E1" w14:textId="77777777" w:rsidR="00635391" w:rsidRDefault="00635391" w:rsidP="00ED2043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7E01F62" w14:textId="7FCAABD1" w:rsidR="00ED2043" w:rsidRDefault="00ED2043" w:rsidP="00ED2043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lastRenderedPageBreak/>
        <w:t>[RNF003]</w:t>
      </w:r>
      <w:r>
        <w:rPr>
          <w:rFonts w:ascii="Arial" w:hAnsi="Arial" w:cs="Arial"/>
          <w:color w:val="000000"/>
        </w:rPr>
        <w:t xml:space="preserve"> </w:t>
      </w:r>
      <w:r w:rsidR="002742FD">
        <w:rPr>
          <w:rFonts w:ascii="Arial" w:hAnsi="Arial" w:cs="Arial"/>
          <w:color w:val="000000"/>
        </w:rPr>
        <w:t>Localidad</w:t>
      </w:r>
      <w:r w:rsidR="00635391">
        <w:rPr>
          <w:rFonts w:ascii="Arial" w:hAnsi="Arial" w:cs="Arial"/>
          <w:color w:val="000000"/>
        </w:rPr>
        <w:t>e</w:t>
      </w:r>
    </w:p>
    <w:p w14:paraId="7C20DECB" w14:textId="38A16EAF" w:rsidR="00ED2043" w:rsidRDefault="00ED2043" w:rsidP="00ED2043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Para utilização plena do sistema o gerente deve</w:t>
      </w:r>
      <w:r w:rsidR="002742FD">
        <w:rPr>
          <w:rFonts w:ascii="Arial" w:hAnsi="Arial" w:cs="Arial"/>
          <w:color w:val="000000"/>
        </w:rPr>
        <w:t xml:space="preserve"> estar na sede da empresa</w:t>
      </w:r>
      <w:r>
        <w:rPr>
          <w:rFonts w:ascii="Arial" w:hAnsi="Arial" w:cs="Arial"/>
          <w:color w:val="000000"/>
        </w:rPr>
        <w:t>.</w:t>
      </w:r>
    </w:p>
    <w:p w14:paraId="14101D0A" w14:textId="77777777" w:rsidR="00ED2043" w:rsidRDefault="00ED2043" w:rsidP="00ED2043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Prioridade: Essencial.</w:t>
      </w:r>
    </w:p>
    <w:p w14:paraId="4936D5E2" w14:textId="77777777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Interface Associada: -</w:t>
      </w:r>
    </w:p>
    <w:p w14:paraId="57B8235B" w14:textId="1C7C60FE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Entradas e Pré-condições:</w:t>
      </w:r>
      <w:r w:rsidR="00635391">
        <w:rPr>
          <w:rFonts w:ascii="Arial" w:hAnsi="Arial" w:cs="Arial"/>
          <w:color w:val="000000"/>
        </w:rPr>
        <w:t>-</w:t>
      </w:r>
    </w:p>
    <w:p w14:paraId="4E31353F" w14:textId="38DF8892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Saídas e Pós condições:</w:t>
      </w:r>
      <w:r w:rsidR="002742FD">
        <w:rPr>
          <w:rFonts w:ascii="Arial" w:hAnsi="Arial" w:cs="Arial"/>
          <w:color w:val="000000"/>
        </w:rPr>
        <w:t xml:space="preserve"> -</w:t>
      </w:r>
    </w:p>
    <w:p w14:paraId="50D48DE6" w14:textId="5951964C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Fluxo Principal: Gerente</w:t>
      </w:r>
      <w:r w:rsidR="002742FD">
        <w:rPr>
          <w:rFonts w:ascii="Arial" w:hAnsi="Arial" w:cs="Arial"/>
          <w:color w:val="000000"/>
        </w:rPr>
        <w:t xml:space="preserve"> acessa o sistema</w:t>
      </w:r>
      <w:r>
        <w:rPr>
          <w:rFonts w:ascii="Arial" w:hAnsi="Arial" w:cs="Arial"/>
          <w:color w:val="000000"/>
        </w:rPr>
        <w:t>.</w:t>
      </w:r>
    </w:p>
    <w:p w14:paraId="05548C7F" w14:textId="37F6BBBD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alternativo: Gerente não consegue </w:t>
      </w:r>
      <w:r w:rsidR="002742FD">
        <w:rPr>
          <w:rFonts w:ascii="Arial" w:hAnsi="Arial" w:cs="Arial"/>
          <w:color w:val="000000"/>
        </w:rPr>
        <w:t>acessar</w:t>
      </w:r>
      <w:r w:rsidR="00635391">
        <w:rPr>
          <w:rFonts w:ascii="Arial" w:hAnsi="Arial" w:cs="Arial"/>
          <w:color w:val="000000"/>
        </w:rPr>
        <w:t xml:space="preserve"> o sistema</w:t>
      </w:r>
      <w:r>
        <w:rPr>
          <w:rFonts w:ascii="Arial" w:hAnsi="Arial" w:cs="Arial"/>
          <w:color w:val="000000"/>
        </w:rPr>
        <w:t>.</w:t>
      </w:r>
    </w:p>
    <w:p w14:paraId="110B6526" w14:textId="77777777" w:rsidR="00ED2043" w:rsidRDefault="00ED2043">
      <w:pPr>
        <w:pStyle w:val="TextoNormal"/>
      </w:pPr>
    </w:p>
    <w:p w14:paraId="339ADDD4" w14:textId="77777777" w:rsidR="002742FD" w:rsidRDefault="002742FD">
      <w:pPr>
        <w:pStyle w:val="TextoNormal"/>
      </w:pPr>
    </w:p>
    <w:p w14:paraId="400FAAFD" w14:textId="376E3161" w:rsidR="002742FD" w:rsidRDefault="002742FD" w:rsidP="002742FD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t>[RNF004]</w:t>
      </w:r>
      <w:r>
        <w:rPr>
          <w:rFonts w:ascii="Arial" w:hAnsi="Arial" w:cs="Arial"/>
          <w:color w:val="000000"/>
        </w:rPr>
        <w:t xml:space="preserve"> Incompatibilidade</w:t>
      </w:r>
      <w:r w:rsidR="00635391">
        <w:rPr>
          <w:rFonts w:ascii="Arial" w:hAnsi="Arial" w:cs="Arial"/>
          <w:color w:val="000000"/>
        </w:rPr>
        <w:t xml:space="preserve"> Device</w:t>
      </w:r>
    </w:p>
    <w:p w14:paraId="341F848D" w14:textId="5EA60187" w:rsidR="002742FD" w:rsidRPr="00635391" w:rsidRDefault="002742FD" w:rsidP="00635391">
      <w:pPr>
        <w:pStyle w:val="NormalWeb"/>
        <w:spacing w:before="240"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utilização plena</w:t>
      </w:r>
      <w:r w:rsidR="00635391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o sistema </w:t>
      </w:r>
      <w:r w:rsidR="00635391">
        <w:rPr>
          <w:rFonts w:ascii="Arial" w:hAnsi="Arial" w:cs="Arial"/>
          <w:color w:val="000000"/>
        </w:rPr>
        <w:t xml:space="preserve">deve apenas ser acessado por dispositivos </w:t>
      </w:r>
      <w:r w:rsidR="00EA07F6">
        <w:rPr>
          <w:rFonts w:ascii="Arial" w:hAnsi="Arial" w:cs="Arial"/>
          <w:color w:val="000000"/>
        </w:rPr>
        <w:t>computacionais, como desktops e laptops.</w:t>
      </w:r>
      <w:r w:rsidR="00635391">
        <w:rPr>
          <w:rFonts w:ascii="Arial" w:hAnsi="Arial" w:cs="Arial"/>
          <w:color w:val="000000"/>
        </w:rPr>
        <w:t xml:space="preserve"> </w:t>
      </w:r>
    </w:p>
    <w:p w14:paraId="382CEA7E" w14:textId="36695B0D" w:rsidR="002742FD" w:rsidRDefault="002742FD" w:rsidP="002742FD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Prioridade: </w:t>
      </w:r>
      <w:r w:rsidR="00EA07F6">
        <w:rPr>
          <w:rFonts w:ascii="Arial" w:hAnsi="Arial" w:cs="Arial"/>
          <w:color w:val="000000"/>
        </w:rPr>
        <w:t>Desejável</w:t>
      </w:r>
      <w:r>
        <w:rPr>
          <w:rFonts w:ascii="Arial" w:hAnsi="Arial" w:cs="Arial"/>
          <w:color w:val="000000"/>
        </w:rPr>
        <w:t>.</w:t>
      </w:r>
    </w:p>
    <w:p w14:paraId="2E2CB260" w14:textId="77777777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Interface Associada: -</w:t>
      </w:r>
    </w:p>
    <w:p w14:paraId="03C3D51C" w14:textId="77777777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Entradas e Pré-condições: -</w:t>
      </w:r>
    </w:p>
    <w:p w14:paraId="0AD34A8C" w14:textId="77777777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Saídas e Pós condições: -</w:t>
      </w:r>
    </w:p>
    <w:p w14:paraId="66DF9940" w14:textId="2E1D217E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Principal: Usuário acessa o sistema através </w:t>
      </w:r>
      <w:r w:rsidR="00EA07F6">
        <w:rPr>
          <w:rFonts w:ascii="Arial" w:hAnsi="Arial" w:cs="Arial"/>
          <w:color w:val="000000"/>
        </w:rPr>
        <w:t>dos dispositivos listados</w:t>
      </w:r>
      <w:r>
        <w:rPr>
          <w:rFonts w:ascii="Arial" w:hAnsi="Arial" w:cs="Arial"/>
          <w:color w:val="000000"/>
        </w:rPr>
        <w:t>.</w:t>
      </w:r>
    </w:p>
    <w:p w14:paraId="2B071587" w14:textId="487FD96E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alternativo: </w:t>
      </w:r>
      <w:r w:rsidR="00EA07F6">
        <w:rPr>
          <w:rFonts w:ascii="Arial" w:hAnsi="Arial" w:cs="Arial"/>
          <w:color w:val="000000"/>
        </w:rPr>
        <w:t>Usuário</w:t>
      </w:r>
      <w:r>
        <w:rPr>
          <w:rFonts w:ascii="Arial" w:hAnsi="Arial" w:cs="Arial"/>
          <w:color w:val="000000"/>
        </w:rPr>
        <w:t xml:space="preserve"> não consegue acessar o sistema.</w:t>
      </w:r>
    </w:p>
    <w:p w14:paraId="08CE6F91" w14:textId="4F95B7D4" w:rsidR="002742FD" w:rsidRDefault="002742FD">
      <w:pPr>
        <w:pStyle w:val="TextoNormal"/>
        <w:sectPr w:rsidR="002742FD">
          <w:headerReference w:type="default" r:id="rId23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67" w:name="_Toc467473471"/>
    <w:bookmarkStart w:id="68" w:name="_Toc467474018"/>
    <w:bookmarkStart w:id="69" w:name="_Toc467477757"/>
    <w:bookmarkStart w:id="70" w:name="_Toc467494903"/>
    <w:bookmarkStart w:id="71" w:name="_Toc467495269"/>
    <w:bookmarkStart w:id="72" w:name="_Toc468086075"/>
    <w:p w14:paraId="61CDCEAD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791BAE15">
          <v:shape id="_x0000_i1028" type="#_x0000_t75" style="width:29.25pt;height:36.75pt" o:ole="">
            <v:imagedata r:id="rId24" o:title=""/>
          </v:shape>
          <o:OLEObject Type="Embed" ProgID="Word.Document.8" ShapeID="_x0000_i1028" DrawAspect="Content" ObjectID="_1635773600" r:id="rId25"/>
        </w:object>
      </w:r>
    </w:p>
    <w:p w14:paraId="5368E198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70107F15" w14:textId="77777777" w:rsidR="00F26727" w:rsidRDefault="00F26727">
      <w:pPr>
        <w:pStyle w:val="Ttulo1"/>
      </w:pPr>
      <w:r>
        <w:t>Descrição da interface</w:t>
      </w:r>
      <w:bookmarkEnd w:id="66"/>
      <w:r>
        <w:t xml:space="preserve"> com o usuário</w:t>
      </w:r>
      <w:bookmarkEnd w:id="67"/>
      <w:bookmarkEnd w:id="68"/>
      <w:bookmarkEnd w:id="69"/>
      <w:bookmarkEnd w:id="70"/>
      <w:bookmarkEnd w:id="71"/>
      <w:bookmarkEnd w:id="72"/>
    </w:p>
    <w:p w14:paraId="3CBDB76A" w14:textId="3B330D3F" w:rsidR="00686F78" w:rsidRDefault="00686F78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</w:t>
      </w:r>
      <w:r w:rsidR="00FF79FF">
        <w:t>campos vazios</w:t>
      </w:r>
      <w:r>
        <w:t xml:space="preserve"> e uma senha inválida é nomeada respectivamente como “IE_Login</w:t>
      </w:r>
      <w:r w:rsidR="00FF79FF">
        <w:t>EmailSenhaVazio</w:t>
      </w:r>
      <w:r>
        <w:t>” e “IE_Login</w:t>
      </w:r>
      <w:r w:rsidR="00FF79FF">
        <w:t>Email</w:t>
      </w:r>
      <w:r>
        <w:t>SenhaI</w:t>
      </w:r>
      <w:r w:rsidR="00FF79FF">
        <w:t>ncorretos</w:t>
      </w:r>
      <w:r>
        <w:t xml:space="preserve">”. </w:t>
      </w:r>
    </w:p>
    <w:p w14:paraId="6BB9E253" w14:textId="77777777" w:rsidR="006221EF" w:rsidRDefault="006221EF">
      <w:pPr>
        <w:pStyle w:val="TextoNormal"/>
      </w:pPr>
    </w:p>
    <w:p w14:paraId="3EA305C4" w14:textId="77777777" w:rsidR="006221EF" w:rsidRDefault="4C2DA38B" w:rsidP="006221EF">
      <w:pPr>
        <w:pStyle w:val="Ttulo2"/>
      </w:pPr>
      <w:bookmarkStart w:id="73" w:name="_Toc485117494"/>
      <w:r>
        <w:t>MAPA DE NAVEGAÇÃO DE INTERFACES</w:t>
      </w:r>
      <w:bookmarkEnd w:id="73"/>
    </w:p>
    <w:p w14:paraId="23DE523C" w14:textId="17594D87" w:rsidR="006221EF" w:rsidRPr="00686F78" w:rsidRDefault="00CF356A" w:rsidP="00CF356A">
      <w:pPr>
        <w:pStyle w:val="TextoNormal"/>
        <w:jc w:val="center"/>
      </w:pPr>
      <w:r>
        <w:drawing>
          <wp:inline distT="0" distB="0" distL="0" distR="0" wp14:anchorId="5A558CFB" wp14:editId="45D50AFA">
            <wp:extent cx="6013503" cy="416242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776" cy="416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4" w:name="_GoBack"/>
      <w:bookmarkEnd w:id="74"/>
    </w:p>
    <w:p w14:paraId="05CC4AE4" w14:textId="0C9E0F66" w:rsidR="4C2DA38B" w:rsidRDefault="4C2DA38B" w:rsidP="4C2DA38B">
      <w:pPr>
        <w:pStyle w:val="TextoNormal"/>
      </w:pPr>
    </w:p>
    <w:p w14:paraId="6637EFF7" w14:textId="57626A79" w:rsidR="4C2DA38B" w:rsidRDefault="4C2DA38B" w:rsidP="4C2DA38B">
      <w:pPr>
        <w:pStyle w:val="TextoNormal"/>
      </w:pPr>
    </w:p>
    <w:p w14:paraId="6A55C0D8" w14:textId="0A95EE50" w:rsidR="4C2DA38B" w:rsidRDefault="4C2DA38B" w:rsidP="4C2DA38B">
      <w:pPr>
        <w:pStyle w:val="TextoNormal"/>
      </w:pPr>
    </w:p>
    <w:p w14:paraId="3C116D41" w14:textId="63C62DC5" w:rsidR="4C2DA38B" w:rsidRDefault="4C2DA38B" w:rsidP="4C2DA38B">
      <w:pPr>
        <w:pStyle w:val="TextoNormal"/>
      </w:pPr>
    </w:p>
    <w:p w14:paraId="30521681" w14:textId="5B4D17D4" w:rsidR="00F26727" w:rsidRDefault="4C2DA38B" w:rsidP="4C2DA38B">
      <w:pPr>
        <w:pStyle w:val="Ttulo2"/>
      </w:pPr>
      <w:bookmarkStart w:id="75" w:name="_Toc467473472"/>
      <w:bookmarkStart w:id="76" w:name="_Toc467474019"/>
      <w:bookmarkStart w:id="77" w:name="_Toc467477758"/>
      <w:bookmarkStart w:id="78" w:name="_Toc467494904"/>
      <w:bookmarkStart w:id="79" w:name="_Toc467495270"/>
      <w:bookmarkStart w:id="80" w:name="_Toc468086076"/>
      <w:bookmarkStart w:id="81" w:name="_Toc485117495"/>
      <w:r>
        <w:lastRenderedPageBreak/>
        <w:t xml:space="preserve">I_Login </w:t>
      </w:r>
      <w:bookmarkEnd w:id="75"/>
      <w:bookmarkEnd w:id="76"/>
      <w:bookmarkEnd w:id="77"/>
      <w:bookmarkEnd w:id="78"/>
      <w:bookmarkEnd w:id="79"/>
      <w:bookmarkEnd w:id="80"/>
      <w:bookmarkEnd w:id="81"/>
    </w:p>
    <w:p w14:paraId="52E56223" w14:textId="59A2BB07" w:rsidR="00F26727" w:rsidRDefault="0028686D" w:rsidP="00E942D6">
      <w:pPr>
        <w:pStyle w:val="TextoNormal"/>
        <w:jc w:val="center"/>
      </w:pPr>
      <w:r>
        <w:drawing>
          <wp:inline distT="0" distB="0" distL="0" distR="0" wp14:anchorId="0888B210" wp14:editId="41F6E933">
            <wp:extent cx="4572000" cy="2428875"/>
            <wp:effectExtent l="0" t="0" r="0" b="0"/>
            <wp:docPr id="124109801" name="Imagem 124109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13FC" w14:textId="77777777" w:rsidR="00F26727" w:rsidRDefault="4C2DA38B" w:rsidP="00686F78">
      <w:pPr>
        <w:pStyle w:val="Ttulo3"/>
        <w:numPr>
          <w:ilvl w:val="2"/>
          <w:numId w:val="0"/>
        </w:numPr>
      </w:pPr>
      <w:bookmarkStart w:id="82" w:name="_Toc485117496"/>
      <w:r>
        <w:t>Informações críticas da interface</w:t>
      </w:r>
      <w:bookmarkEnd w:id="82"/>
    </w:p>
    <w:p w14:paraId="37DC6EE8" w14:textId="5565EF6D" w:rsidR="4C2DA38B" w:rsidRDefault="4C2DA38B" w:rsidP="4C2DA38B">
      <w:pPr>
        <w:pStyle w:val="TextoNormal"/>
        <w:numPr>
          <w:ilvl w:val="0"/>
          <w:numId w:val="33"/>
        </w:numPr>
        <w:rPr>
          <w:szCs w:val="22"/>
        </w:rPr>
      </w:pPr>
      <w:r>
        <w:t>O campo “E-mail” deve ser um email válido</w:t>
      </w:r>
    </w:p>
    <w:p w14:paraId="3418D781" w14:textId="5A1BA8C2" w:rsidR="4C2DA38B" w:rsidRDefault="4C2DA38B" w:rsidP="4C2DA38B">
      <w:pPr>
        <w:pStyle w:val="TextoNormal"/>
        <w:numPr>
          <w:ilvl w:val="0"/>
          <w:numId w:val="33"/>
        </w:numPr>
        <w:rPr>
          <w:szCs w:val="22"/>
        </w:rPr>
      </w:pPr>
      <w:r>
        <w:t>O campo “Senha” deve conter no mínimo 8 caracteres.</w:t>
      </w:r>
    </w:p>
    <w:p w14:paraId="1E85402C" w14:textId="59A20367" w:rsidR="4C2DA38B" w:rsidRDefault="4C2DA38B" w:rsidP="4C2DA38B">
      <w:pPr>
        <w:pStyle w:val="TextoNormal"/>
        <w:ind w:left="938"/>
      </w:pPr>
    </w:p>
    <w:p w14:paraId="4AB28FE2" w14:textId="2D7D8524" w:rsidR="4C2DA38B" w:rsidRDefault="4C2DA38B" w:rsidP="4C2DA38B">
      <w:pPr>
        <w:pStyle w:val="Ttulo2"/>
        <w:spacing w:line="259" w:lineRule="auto"/>
        <w:rPr>
          <w:bCs/>
          <w:szCs w:val="28"/>
        </w:rPr>
      </w:pPr>
      <w:bookmarkStart w:id="83" w:name="_Hlk22836298"/>
      <w:r>
        <w:t>IE_LoginEmailSenhaVazio</w:t>
      </w:r>
    </w:p>
    <w:bookmarkEnd w:id="83"/>
    <w:p w14:paraId="7C8D6F4A" w14:textId="12390D08" w:rsidR="4C2DA38B" w:rsidRDefault="4C2DA38B" w:rsidP="4C2DA38B">
      <w:pPr>
        <w:pStyle w:val="TextoNormal"/>
      </w:pPr>
    </w:p>
    <w:p w14:paraId="33EA0B5F" w14:textId="316A1A48" w:rsidR="4C2DA38B" w:rsidRDefault="4C2DA38B" w:rsidP="4C2DA38B">
      <w:pPr>
        <w:pStyle w:val="TextoNormal"/>
      </w:pPr>
      <w:r>
        <w:drawing>
          <wp:inline distT="0" distB="0" distL="0" distR="0" wp14:anchorId="28AA1BFB" wp14:editId="733F2F62">
            <wp:extent cx="4572000" cy="2419350"/>
            <wp:effectExtent l="0" t="0" r="0" b="0"/>
            <wp:docPr id="1539748431" name="Imagem 1539748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7A01" w14:textId="77777777" w:rsidR="00686F78" w:rsidRDefault="00686F78">
      <w:pPr>
        <w:pStyle w:val="TextoNormal"/>
      </w:pPr>
    </w:p>
    <w:p w14:paraId="58170973" w14:textId="77777777" w:rsidR="00686F78" w:rsidRDefault="00686F78" w:rsidP="00686F78">
      <w:pPr>
        <w:pStyle w:val="Ttulo3"/>
        <w:numPr>
          <w:ilvl w:val="0"/>
          <w:numId w:val="0"/>
        </w:numPr>
      </w:pPr>
      <w:bookmarkStart w:id="84" w:name="_Toc485117498"/>
      <w:r>
        <w:t>Informações críticas da interface</w:t>
      </w:r>
      <w:bookmarkEnd w:id="84"/>
    </w:p>
    <w:p w14:paraId="666EBF8C" w14:textId="3730DEFC" w:rsidR="00686F78" w:rsidRDefault="4C2DA38B" w:rsidP="00686F78">
      <w:pPr>
        <w:pStyle w:val="TextoNormal"/>
        <w:numPr>
          <w:ilvl w:val="0"/>
          <w:numId w:val="33"/>
        </w:numPr>
        <w:ind w:left="567" w:hanging="218"/>
      </w:pPr>
      <w:r>
        <w:t>Campo email e senha devem ser preenchidos.</w:t>
      </w:r>
    </w:p>
    <w:p w14:paraId="63165303" w14:textId="4D8F20FB" w:rsidR="4C2DA38B" w:rsidRDefault="4C2DA38B" w:rsidP="4C2DA38B">
      <w:pPr>
        <w:pStyle w:val="TextoNormal"/>
        <w:ind w:left="349" w:hanging="218"/>
      </w:pPr>
    </w:p>
    <w:p w14:paraId="5A335C0C" w14:textId="6B859FC5" w:rsidR="00686F78" w:rsidRDefault="4C2DA38B" w:rsidP="4C2DA38B">
      <w:pPr>
        <w:pStyle w:val="TextoNormal"/>
        <w:ind w:left="131"/>
      </w:pPr>
      <w:r>
        <w:t xml:space="preserve">. </w:t>
      </w:r>
    </w:p>
    <w:p w14:paraId="5043CB0F" w14:textId="77777777" w:rsidR="00686F78" w:rsidRDefault="00686F78">
      <w:pPr>
        <w:pStyle w:val="TextoNormal"/>
      </w:pPr>
    </w:p>
    <w:p w14:paraId="486A4716" w14:textId="356EAD36" w:rsidR="00686F78" w:rsidRDefault="4C2DA38B" w:rsidP="00686F78">
      <w:pPr>
        <w:pStyle w:val="Ttulo2"/>
      </w:pPr>
      <w:bookmarkStart w:id="85" w:name="_Toc485117499"/>
      <w:bookmarkStart w:id="86" w:name="_Hlk22836657"/>
      <w:r>
        <w:lastRenderedPageBreak/>
        <w:t>IE_LoginEmailSenhaIncorretos</w:t>
      </w:r>
      <w:bookmarkEnd w:id="85"/>
    </w:p>
    <w:bookmarkEnd w:id="86"/>
    <w:p w14:paraId="07459315" w14:textId="77777777" w:rsidR="00686F78" w:rsidRDefault="00686F78" w:rsidP="00686F78">
      <w:pPr>
        <w:pStyle w:val="TextoNormal"/>
      </w:pPr>
    </w:p>
    <w:p w14:paraId="1A8476A0" w14:textId="55636F10" w:rsidR="4C2DA38B" w:rsidRDefault="4C2DA38B" w:rsidP="4C2DA38B">
      <w:pPr>
        <w:pStyle w:val="TextoNormal"/>
      </w:pPr>
      <w:r>
        <w:drawing>
          <wp:inline distT="0" distB="0" distL="0" distR="0" wp14:anchorId="389187F3" wp14:editId="20BC758F">
            <wp:extent cx="4572000" cy="2419350"/>
            <wp:effectExtent l="0" t="0" r="0" b="0"/>
            <wp:docPr id="1876235088" name="Imagem 1876235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4E03" w14:textId="43B90ED5" w:rsidR="4C2DA38B" w:rsidRDefault="4C2DA38B" w:rsidP="4C2DA38B">
      <w:pPr>
        <w:pStyle w:val="TextoNormal"/>
      </w:pPr>
    </w:p>
    <w:p w14:paraId="55C5F4A3" w14:textId="3E8B61BD" w:rsidR="4C2DA38B" w:rsidRDefault="4C2DA38B" w:rsidP="4C2DA38B">
      <w:pPr>
        <w:pStyle w:val="TextoNormal"/>
      </w:pPr>
    </w:p>
    <w:p w14:paraId="0831E6CE" w14:textId="77777777" w:rsidR="4C2DA38B" w:rsidRDefault="4C2DA38B" w:rsidP="4C2DA38B">
      <w:pPr>
        <w:pStyle w:val="Ttulo3"/>
        <w:numPr>
          <w:ilvl w:val="2"/>
          <w:numId w:val="0"/>
        </w:numPr>
      </w:pPr>
      <w:r>
        <w:t>Informações críticas da interface</w:t>
      </w:r>
    </w:p>
    <w:p w14:paraId="3B0F016F" w14:textId="58DBC755" w:rsidR="4C2DA38B" w:rsidRDefault="4C2DA38B" w:rsidP="4C2DA38B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Deve ser um email e uma senha cadastrado anteriormente no sistema</w:t>
      </w:r>
    </w:p>
    <w:p w14:paraId="3DB49824" w14:textId="22DB6F06" w:rsidR="4C2DA38B" w:rsidRDefault="4C2DA38B" w:rsidP="4C2DA38B">
      <w:pPr>
        <w:pStyle w:val="TextoNormal"/>
        <w:spacing w:line="259" w:lineRule="auto"/>
        <w:ind w:left="349" w:hanging="218"/>
      </w:pPr>
    </w:p>
    <w:p w14:paraId="4646980F" w14:textId="11B59560" w:rsidR="4C2DA38B" w:rsidRDefault="4C2DA38B" w:rsidP="4C2DA38B">
      <w:pPr>
        <w:pStyle w:val="TextoNormal"/>
        <w:spacing w:line="259" w:lineRule="auto"/>
        <w:ind w:left="349" w:hanging="218"/>
      </w:pPr>
    </w:p>
    <w:p w14:paraId="6C35B2F1" w14:textId="6FD3A492" w:rsidR="4C2DA38B" w:rsidRDefault="4C2DA38B" w:rsidP="4C2DA38B">
      <w:pPr>
        <w:pStyle w:val="Ttulo2"/>
      </w:pPr>
      <w:r>
        <w:t>I_Cadastro</w:t>
      </w:r>
    </w:p>
    <w:p w14:paraId="29FD36B5" w14:textId="639F9F18" w:rsidR="4C2DA38B" w:rsidRDefault="4C2DA38B" w:rsidP="4C2DA38B">
      <w:pPr>
        <w:pStyle w:val="TextoNormal"/>
      </w:pPr>
    </w:p>
    <w:p w14:paraId="43A277F7" w14:textId="02B25EC8" w:rsidR="4C2DA38B" w:rsidRDefault="00FF79FF" w:rsidP="4C2DA38B">
      <w:pPr>
        <w:pStyle w:val="TextoNormal"/>
      </w:pPr>
      <w:r>
        <w:drawing>
          <wp:inline distT="0" distB="0" distL="0" distR="0" wp14:anchorId="6D8543B3" wp14:editId="5D7A0278">
            <wp:extent cx="5715000" cy="3019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C207" w14:textId="3C222FD5" w:rsidR="00FF79FF" w:rsidRDefault="00FF79FF" w:rsidP="4C2DA38B">
      <w:pPr>
        <w:pStyle w:val="TextoNormal"/>
      </w:pPr>
    </w:p>
    <w:p w14:paraId="61B50CB1" w14:textId="77777777" w:rsidR="00FF79FF" w:rsidRDefault="00FF79FF" w:rsidP="00FF79FF">
      <w:pPr>
        <w:pStyle w:val="Ttulo3"/>
        <w:numPr>
          <w:ilvl w:val="2"/>
          <w:numId w:val="0"/>
        </w:numPr>
      </w:pPr>
      <w:r>
        <w:lastRenderedPageBreak/>
        <w:t>Informações críticas da interface</w:t>
      </w:r>
    </w:p>
    <w:p w14:paraId="79B4C474" w14:textId="12FA2368" w:rsid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campo “E-mail” deve ser um email não cadastrado antes.</w:t>
      </w:r>
    </w:p>
    <w:p w14:paraId="26E19466" w14:textId="0228301D" w:rsidR="00FF79FF" w:rsidRP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campo “Senha” deve conter no mínimo 8 caracteres.</w:t>
      </w:r>
    </w:p>
    <w:p w14:paraId="5ACA81C7" w14:textId="13A09829" w:rsid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campo “Repetir senha” deve ser igual a senha colocado em cima.</w:t>
      </w:r>
    </w:p>
    <w:p w14:paraId="0691CC15" w14:textId="212CFD56" w:rsidR="00FF79FF" w:rsidRDefault="00FF79FF" w:rsidP="4C2DA38B">
      <w:pPr>
        <w:pStyle w:val="TextoNormal"/>
      </w:pPr>
    </w:p>
    <w:p w14:paraId="720794FB" w14:textId="79FAE68E" w:rsidR="00FF79FF" w:rsidRDefault="00FF79FF" w:rsidP="00FF79FF">
      <w:pPr>
        <w:pStyle w:val="Ttulo2"/>
      </w:pPr>
      <w:r>
        <w:t>I_Perfil</w:t>
      </w:r>
    </w:p>
    <w:p w14:paraId="55FF9AB1" w14:textId="296BCFB9" w:rsidR="00FF79FF" w:rsidRDefault="00FF79FF" w:rsidP="4C2DA38B">
      <w:pPr>
        <w:pStyle w:val="TextoNormal"/>
      </w:pPr>
    </w:p>
    <w:p w14:paraId="280CA2AF" w14:textId="32DAE0D2" w:rsidR="00FF79FF" w:rsidRDefault="003B1E08" w:rsidP="003B1E08">
      <w:pPr>
        <w:pStyle w:val="TextoNormal"/>
        <w:ind w:left="0"/>
      </w:pPr>
      <w:r>
        <w:drawing>
          <wp:inline distT="0" distB="0" distL="0" distR="0" wp14:anchorId="7788054E" wp14:editId="0E677AB3">
            <wp:extent cx="5724525" cy="30099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D793" w14:textId="6A15A458" w:rsidR="00FF79FF" w:rsidRDefault="00FF79FF" w:rsidP="00FF79FF">
      <w:pPr>
        <w:pStyle w:val="TextoNormal"/>
        <w:ind w:left="0"/>
      </w:pPr>
      <w:r>
        <w:t>Tela mostra dados do usúario logado</w:t>
      </w:r>
    </w:p>
    <w:p w14:paraId="329E1F67" w14:textId="77777777" w:rsidR="00FF79FF" w:rsidRDefault="00FF79FF" w:rsidP="00FF79FF">
      <w:pPr>
        <w:pStyle w:val="Ttulo3"/>
        <w:numPr>
          <w:ilvl w:val="2"/>
          <w:numId w:val="0"/>
        </w:numPr>
      </w:pPr>
    </w:p>
    <w:p w14:paraId="72D2C57E" w14:textId="02F60157" w:rsidR="00FF79FF" w:rsidRDefault="00FF79FF" w:rsidP="00FF79FF">
      <w:pPr>
        <w:pStyle w:val="Ttulo3"/>
        <w:numPr>
          <w:ilvl w:val="2"/>
          <w:numId w:val="0"/>
        </w:numPr>
      </w:pPr>
      <w:r>
        <w:t>Informações críticas da interface</w:t>
      </w:r>
    </w:p>
    <w:p w14:paraId="1AEF6BC9" w14:textId="519B332D" w:rsid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botão “Voltar” leva a tela de inicio.</w:t>
      </w:r>
    </w:p>
    <w:p w14:paraId="6E06BEFB" w14:textId="2CAF068E" w:rsidR="00FF79FF" w:rsidRP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botão “Sair” desloga o usúario.</w:t>
      </w:r>
    </w:p>
    <w:p w14:paraId="13D98F88" w14:textId="4A072B06" w:rsidR="00FF79FF" w:rsidRDefault="00FF79FF" w:rsidP="00FF79FF">
      <w:pPr>
        <w:pStyle w:val="TextoNormal"/>
        <w:ind w:left="1298"/>
        <w:rPr>
          <w:szCs w:val="22"/>
        </w:rPr>
      </w:pPr>
    </w:p>
    <w:p w14:paraId="3AF75F5F" w14:textId="4D530D29" w:rsidR="00FF79FF" w:rsidRDefault="00FF79FF" w:rsidP="4C2DA38B">
      <w:pPr>
        <w:pStyle w:val="TextoNormal"/>
      </w:pPr>
    </w:p>
    <w:p w14:paraId="062CBEEE" w14:textId="6129C5D0" w:rsidR="001E39DD" w:rsidRDefault="001E39DD" w:rsidP="4C2DA38B">
      <w:pPr>
        <w:pStyle w:val="TextoNormal"/>
      </w:pPr>
    </w:p>
    <w:p w14:paraId="1A96967B" w14:textId="1E179EF6" w:rsidR="001E39DD" w:rsidRDefault="001E39DD" w:rsidP="4C2DA38B">
      <w:pPr>
        <w:pStyle w:val="TextoNormal"/>
      </w:pPr>
    </w:p>
    <w:p w14:paraId="0B3A18A4" w14:textId="4ECFF3D0" w:rsidR="001E39DD" w:rsidRDefault="001E39DD" w:rsidP="4C2DA38B">
      <w:pPr>
        <w:pStyle w:val="TextoNormal"/>
      </w:pPr>
    </w:p>
    <w:p w14:paraId="1AC96129" w14:textId="3AA11944" w:rsidR="001E39DD" w:rsidRDefault="001E39DD" w:rsidP="4C2DA38B">
      <w:pPr>
        <w:pStyle w:val="TextoNormal"/>
      </w:pPr>
    </w:p>
    <w:p w14:paraId="51532875" w14:textId="7E43F9C6" w:rsidR="001E39DD" w:rsidRDefault="001E39DD" w:rsidP="4C2DA38B">
      <w:pPr>
        <w:pStyle w:val="TextoNormal"/>
      </w:pPr>
    </w:p>
    <w:p w14:paraId="10D22901" w14:textId="697BB971" w:rsidR="001E39DD" w:rsidRDefault="001E39DD" w:rsidP="4C2DA38B">
      <w:pPr>
        <w:pStyle w:val="TextoNormal"/>
      </w:pPr>
    </w:p>
    <w:p w14:paraId="4A861917" w14:textId="77777777" w:rsidR="001E39DD" w:rsidRDefault="001E39DD" w:rsidP="4C2DA38B">
      <w:pPr>
        <w:pStyle w:val="TextoNormal"/>
      </w:pPr>
    </w:p>
    <w:p w14:paraId="5C218CE7" w14:textId="34AB09EF" w:rsidR="00FF79FF" w:rsidRDefault="00FF79FF" w:rsidP="00FF79FF">
      <w:pPr>
        <w:pStyle w:val="Ttulo2"/>
      </w:pPr>
      <w:r>
        <w:lastRenderedPageBreak/>
        <w:t>I_Inicio</w:t>
      </w:r>
      <w:r w:rsidR="001E39DD">
        <w:t xml:space="preserve"> (Gerente)</w:t>
      </w:r>
    </w:p>
    <w:p w14:paraId="492CF0E0" w14:textId="68D38FAC" w:rsidR="00FF79FF" w:rsidRDefault="001E39DD" w:rsidP="003B1E08">
      <w:pPr>
        <w:pStyle w:val="TextoNormal"/>
        <w:ind w:left="0"/>
      </w:pPr>
      <w:r>
        <w:drawing>
          <wp:inline distT="0" distB="0" distL="0" distR="0" wp14:anchorId="5570B4C8" wp14:editId="5D0D7879">
            <wp:extent cx="5734050" cy="3124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291C" w14:textId="11EFB02F" w:rsidR="00FF79FF" w:rsidRDefault="00FF79FF" w:rsidP="4C2DA38B">
      <w:pPr>
        <w:pStyle w:val="TextoNormal"/>
      </w:pPr>
    </w:p>
    <w:p w14:paraId="385C6FB1" w14:textId="77777777" w:rsidR="00FF79FF" w:rsidRDefault="00FF79FF" w:rsidP="00FF79FF">
      <w:pPr>
        <w:pStyle w:val="Ttulo3"/>
        <w:numPr>
          <w:ilvl w:val="2"/>
          <w:numId w:val="0"/>
        </w:numPr>
      </w:pPr>
      <w:r>
        <w:t>Informações críticas da interface</w:t>
      </w:r>
    </w:p>
    <w:p w14:paraId="4D35B83C" w14:textId="2AF7A9ED" w:rsidR="00FF79FF" w:rsidRP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perfil leva o usúario até a parte de perfil.</w:t>
      </w:r>
    </w:p>
    <w:p w14:paraId="54871117" w14:textId="173BB1E6" w:rsidR="00FF79FF" w:rsidRPr="001E39DD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adicionar leva até a tela que de cadastro de novas cartas.</w:t>
      </w:r>
    </w:p>
    <w:p w14:paraId="6A4FF4D5" w14:textId="64C3E0B1" w:rsidR="001E39DD" w:rsidRPr="00303414" w:rsidRDefault="001E39DD" w:rsidP="001E39DD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pesquisar que leva a visualizar um novo card.</w:t>
      </w:r>
    </w:p>
    <w:p w14:paraId="2B3CCFE1" w14:textId="024CDC21" w:rsidR="00303414" w:rsidRPr="00303414" w:rsidRDefault="00303414" w:rsidP="001E39DD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editar card que leva a tela para edição de um card.</w:t>
      </w:r>
    </w:p>
    <w:p w14:paraId="498FD32C" w14:textId="54A2BD81" w:rsidR="00303414" w:rsidRDefault="00303414" w:rsidP="001E39DD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 xml:space="preserve">Botão excluir card que leva a tela de exclusão de um card. </w:t>
      </w:r>
    </w:p>
    <w:p w14:paraId="47A7E1F0" w14:textId="0E939213" w:rsidR="001E39DD" w:rsidRDefault="001E39DD" w:rsidP="001E39DD">
      <w:pPr>
        <w:pStyle w:val="TextoNormal"/>
        <w:spacing w:line="259" w:lineRule="auto"/>
        <w:rPr>
          <w:szCs w:val="22"/>
        </w:rPr>
      </w:pPr>
    </w:p>
    <w:p w14:paraId="4E57AD3B" w14:textId="77777777" w:rsidR="001E39DD" w:rsidRPr="001E39DD" w:rsidRDefault="001E39DD" w:rsidP="001E39DD">
      <w:pPr>
        <w:pStyle w:val="TextoNormal"/>
        <w:spacing w:line="259" w:lineRule="auto"/>
        <w:rPr>
          <w:szCs w:val="22"/>
        </w:rPr>
      </w:pPr>
    </w:p>
    <w:p w14:paraId="16FF7445" w14:textId="404D2F6D" w:rsidR="00303414" w:rsidRDefault="00303414" w:rsidP="00303414">
      <w:pPr>
        <w:pStyle w:val="Ttulo2"/>
      </w:pPr>
      <w:r>
        <w:lastRenderedPageBreak/>
        <w:t>I_Inicio (Cliente)</w:t>
      </w:r>
    </w:p>
    <w:p w14:paraId="611C491A" w14:textId="31A6FB30" w:rsidR="00303414" w:rsidRDefault="00303414" w:rsidP="00303414">
      <w:pPr>
        <w:pStyle w:val="TextoNormal"/>
        <w:ind w:left="0"/>
      </w:pPr>
      <w:r>
        <w:drawing>
          <wp:inline distT="0" distB="0" distL="0" distR="0" wp14:anchorId="4A0112FB" wp14:editId="07B7CFAE">
            <wp:extent cx="5734050" cy="3124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5E53" w14:textId="77777777" w:rsidR="00303414" w:rsidRDefault="00303414" w:rsidP="00303414">
      <w:pPr>
        <w:pStyle w:val="TextoNormal"/>
      </w:pPr>
    </w:p>
    <w:p w14:paraId="0888594B" w14:textId="77777777" w:rsidR="00303414" w:rsidRDefault="00303414" w:rsidP="00303414">
      <w:pPr>
        <w:pStyle w:val="Ttulo3"/>
        <w:numPr>
          <w:ilvl w:val="2"/>
          <w:numId w:val="0"/>
        </w:numPr>
      </w:pPr>
      <w:r>
        <w:t>Informações críticas da interface</w:t>
      </w:r>
    </w:p>
    <w:p w14:paraId="71D63C21" w14:textId="77777777" w:rsidR="00303414" w:rsidRPr="00FF79FF" w:rsidRDefault="00303414" w:rsidP="00303414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perfil leva o usúario até a parte de perfil.</w:t>
      </w:r>
    </w:p>
    <w:p w14:paraId="7015CDDF" w14:textId="3E642613" w:rsidR="00303414" w:rsidRPr="00303414" w:rsidRDefault="00303414" w:rsidP="00303414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pesquisar que leva a visualizar um novo card.</w:t>
      </w:r>
    </w:p>
    <w:p w14:paraId="2315756E" w14:textId="0946BE3A" w:rsidR="00303414" w:rsidRDefault="00303414" w:rsidP="00303414">
      <w:pPr>
        <w:pStyle w:val="TextoNormal"/>
        <w:spacing w:line="259" w:lineRule="auto"/>
        <w:ind w:left="0"/>
      </w:pPr>
    </w:p>
    <w:p w14:paraId="79FC728F" w14:textId="77777777" w:rsidR="00303414" w:rsidRPr="00303414" w:rsidRDefault="00303414" w:rsidP="00303414">
      <w:pPr>
        <w:pStyle w:val="TextoNormal"/>
        <w:spacing w:line="259" w:lineRule="auto"/>
        <w:ind w:left="0"/>
        <w:rPr>
          <w:szCs w:val="22"/>
        </w:rPr>
      </w:pPr>
    </w:p>
    <w:p w14:paraId="4CB6F434" w14:textId="21C34715" w:rsidR="001E39DD" w:rsidRDefault="001E39DD" w:rsidP="001E39DD">
      <w:pPr>
        <w:pStyle w:val="TextoNormal"/>
        <w:spacing w:line="259" w:lineRule="auto"/>
        <w:ind w:left="0"/>
      </w:pPr>
    </w:p>
    <w:p w14:paraId="5B8AC273" w14:textId="75529D1A" w:rsidR="001E39DD" w:rsidRDefault="001E39DD" w:rsidP="001E39DD">
      <w:pPr>
        <w:pStyle w:val="TextoNormal"/>
        <w:spacing w:line="259" w:lineRule="auto"/>
      </w:pPr>
    </w:p>
    <w:p w14:paraId="7D61DACA" w14:textId="2E136A66" w:rsidR="001E39DD" w:rsidRDefault="001E39DD" w:rsidP="001E39DD">
      <w:pPr>
        <w:pStyle w:val="TextoNormal"/>
        <w:spacing w:line="259" w:lineRule="auto"/>
      </w:pPr>
    </w:p>
    <w:p w14:paraId="39E59E00" w14:textId="38EB42C3" w:rsidR="001E39DD" w:rsidRDefault="001E39DD" w:rsidP="001E39DD">
      <w:pPr>
        <w:pStyle w:val="TextoNormal"/>
        <w:spacing w:line="259" w:lineRule="auto"/>
      </w:pPr>
    </w:p>
    <w:p w14:paraId="346D07BC" w14:textId="55CE896B" w:rsidR="001E39DD" w:rsidRDefault="001E39DD" w:rsidP="001E39DD">
      <w:pPr>
        <w:pStyle w:val="TextoNormal"/>
        <w:spacing w:line="259" w:lineRule="auto"/>
      </w:pPr>
    </w:p>
    <w:p w14:paraId="6F7AAAB4" w14:textId="4FF3BD9E" w:rsidR="001E39DD" w:rsidRDefault="001E39DD" w:rsidP="001E39DD">
      <w:pPr>
        <w:pStyle w:val="TextoNormal"/>
        <w:spacing w:line="259" w:lineRule="auto"/>
      </w:pPr>
    </w:p>
    <w:p w14:paraId="54BE248C" w14:textId="1D8CFA02" w:rsidR="001E39DD" w:rsidRDefault="001E39DD" w:rsidP="001E39DD">
      <w:pPr>
        <w:pStyle w:val="TextoNormal"/>
        <w:spacing w:line="259" w:lineRule="auto"/>
      </w:pPr>
    </w:p>
    <w:p w14:paraId="445FEED3" w14:textId="2F59F529" w:rsidR="001E39DD" w:rsidRDefault="001E39DD" w:rsidP="001E39DD">
      <w:pPr>
        <w:pStyle w:val="TextoNormal"/>
        <w:spacing w:line="259" w:lineRule="auto"/>
      </w:pPr>
    </w:p>
    <w:p w14:paraId="291EFDF0" w14:textId="2500A413" w:rsidR="001E39DD" w:rsidRDefault="001E39DD" w:rsidP="001E39DD">
      <w:pPr>
        <w:pStyle w:val="TextoNormal"/>
        <w:spacing w:line="259" w:lineRule="auto"/>
      </w:pPr>
    </w:p>
    <w:p w14:paraId="24A3361C" w14:textId="245F9568" w:rsidR="001E39DD" w:rsidRDefault="001E39DD" w:rsidP="001E39DD">
      <w:pPr>
        <w:pStyle w:val="TextoNormal"/>
        <w:spacing w:line="259" w:lineRule="auto"/>
      </w:pPr>
    </w:p>
    <w:p w14:paraId="01F38A55" w14:textId="770E804B" w:rsidR="001E39DD" w:rsidRDefault="001E39DD" w:rsidP="001E39DD">
      <w:pPr>
        <w:pStyle w:val="TextoNormal"/>
        <w:spacing w:line="259" w:lineRule="auto"/>
      </w:pPr>
    </w:p>
    <w:p w14:paraId="025CBDE8" w14:textId="3AEE0CAD" w:rsidR="001E39DD" w:rsidRDefault="001E39DD" w:rsidP="001E39DD">
      <w:pPr>
        <w:pStyle w:val="TextoNormal"/>
        <w:spacing w:line="259" w:lineRule="auto"/>
      </w:pPr>
    </w:p>
    <w:p w14:paraId="7B30E3ED" w14:textId="1DA4F815" w:rsidR="001E39DD" w:rsidRDefault="001E39DD" w:rsidP="001E39DD">
      <w:pPr>
        <w:pStyle w:val="TextoNormal"/>
        <w:spacing w:line="259" w:lineRule="auto"/>
      </w:pPr>
    </w:p>
    <w:p w14:paraId="5CCE0748" w14:textId="77777777" w:rsidR="001E39DD" w:rsidRDefault="001E39DD" w:rsidP="001E39DD">
      <w:pPr>
        <w:pStyle w:val="TextoNormal"/>
        <w:spacing w:line="259" w:lineRule="auto"/>
        <w:rPr>
          <w:szCs w:val="22"/>
        </w:rPr>
      </w:pPr>
    </w:p>
    <w:p w14:paraId="1A41B550" w14:textId="52A15BB0" w:rsidR="00FF79FF" w:rsidRDefault="00FF79FF" w:rsidP="4C2DA38B">
      <w:pPr>
        <w:pStyle w:val="TextoNormal"/>
      </w:pPr>
    </w:p>
    <w:p w14:paraId="344C2319" w14:textId="453C6B68" w:rsidR="00FF79FF" w:rsidRDefault="00FF79FF" w:rsidP="00FF79FF">
      <w:pPr>
        <w:pStyle w:val="Ttulo2"/>
      </w:pPr>
      <w:r>
        <w:lastRenderedPageBreak/>
        <w:t>I_Novo Card</w:t>
      </w:r>
    </w:p>
    <w:p w14:paraId="5AD05924" w14:textId="77777777" w:rsidR="003B1E08" w:rsidRDefault="003B1E08" w:rsidP="4C2DA38B">
      <w:pPr>
        <w:pStyle w:val="TextoNormal"/>
      </w:pPr>
    </w:p>
    <w:p w14:paraId="13476075" w14:textId="376D83A5" w:rsidR="00FF79FF" w:rsidRDefault="003B1E08" w:rsidP="003B1E08">
      <w:pPr>
        <w:pStyle w:val="TextoNormal"/>
        <w:ind w:left="0"/>
      </w:pPr>
      <w:r>
        <w:drawing>
          <wp:inline distT="0" distB="0" distL="0" distR="0" wp14:anchorId="026DA0C7" wp14:editId="3552755F">
            <wp:extent cx="5734050" cy="3019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6F98" w14:textId="4B1F97D7" w:rsidR="00FF79FF" w:rsidRDefault="00FF79FF" w:rsidP="4C2DA38B">
      <w:pPr>
        <w:pStyle w:val="TextoNormal"/>
      </w:pPr>
    </w:p>
    <w:p w14:paraId="25B76B0C" w14:textId="77777777" w:rsidR="00FF79FF" w:rsidRDefault="00FF79FF" w:rsidP="00FF79FF">
      <w:pPr>
        <w:pStyle w:val="Ttulo3"/>
        <w:numPr>
          <w:ilvl w:val="2"/>
          <w:numId w:val="0"/>
        </w:numPr>
      </w:pPr>
      <w:r>
        <w:t>Informações críticas da interface</w:t>
      </w:r>
    </w:p>
    <w:p w14:paraId="60AFF7F4" w14:textId="4C469944" w:rsidR="00FF79FF" w:rsidRP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“Nome” deve ser nome não existente.</w:t>
      </w:r>
    </w:p>
    <w:p w14:paraId="77EA48BF" w14:textId="4B72A3D0" w:rsidR="00FF79FF" w:rsidRP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“Preço” deve ser o valor da carta.</w:t>
      </w:r>
    </w:p>
    <w:p w14:paraId="080341CD" w14:textId="3346B9AE" w:rsidR="00FF79FF" w:rsidRP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“Ra</w:t>
      </w:r>
      <w:r w:rsidR="00053822">
        <w:t>r</w:t>
      </w:r>
      <w:r>
        <w:t>idade” é um numero entre 1-12.</w:t>
      </w:r>
    </w:p>
    <w:p w14:paraId="64EAE3CD" w14:textId="4E3AD3EF" w:rsidR="00FF79FF" w:rsidRPr="00E953A7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 xml:space="preserve">Campo “Descrição” são as informações da carta que está a venda. </w:t>
      </w:r>
    </w:p>
    <w:p w14:paraId="41E16465" w14:textId="3F45D71A" w:rsidR="00E953A7" w:rsidRPr="00E953A7" w:rsidRDefault="00E953A7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“Adicionar” para inserir o novo card.</w:t>
      </w:r>
    </w:p>
    <w:p w14:paraId="68649048" w14:textId="6512754B" w:rsidR="00E953A7" w:rsidRPr="00E953A7" w:rsidRDefault="00E953A7" w:rsidP="00E953A7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“Listar Cards” para ir para a rela inicial.</w:t>
      </w:r>
    </w:p>
    <w:p w14:paraId="24ADCC7D" w14:textId="3A8AA629" w:rsidR="00317E09" w:rsidRDefault="00317E09" w:rsidP="00317E09">
      <w:pPr>
        <w:pStyle w:val="TextoNormal"/>
        <w:spacing w:line="259" w:lineRule="auto"/>
      </w:pPr>
    </w:p>
    <w:p w14:paraId="7415490F" w14:textId="6FA0C04E" w:rsidR="00317E09" w:rsidRDefault="00317E09" w:rsidP="00317E09">
      <w:pPr>
        <w:pStyle w:val="TextoNormal"/>
        <w:spacing w:line="259" w:lineRule="auto"/>
      </w:pPr>
    </w:p>
    <w:p w14:paraId="04FE53EB" w14:textId="2BE62149" w:rsidR="00317E09" w:rsidRDefault="00317E09" w:rsidP="00317E09">
      <w:pPr>
        <w:pStyle w:val="TextoNormal"/>
        <w:spacing w:line="259" w:lineRule="auto"/>
      </w:pPr>
    </w:p>
    <w:p w14:paraId="3697A8DD" w14:textId="7335FABA" w:rsidR="00317E09" w:rsidRDefault="00317E09" w:rsidP="00317E09">
      <w:pPr>
        <w:pStyle w:val="TextoNormal"/>
        <w:spacing w:line="259" w:lineRule="auto"/>
      </w:pPr>
    </w:p>
    <w:p w14:paraId="78E0A69B" w14:textId="5D647E05" w:rsidR="00317E09" w:rsidRDefault="00317E09" w:rsidP="00317E09">
      <w:pPr>
        <w:pStyle w:val="TextoNormal"/>
        <w:spacing w:line="259" w:lineRule="auto"/>
      </w:pPr>
    </w:p>
    <w:p w14:paraId="73436D70" w14:textId="7CCA69E7" w:rsidR="00317E09" w:rsidRDefault="00317E09" w:rsidP="00317E09">
      <w:pPr>
        <w:pStyle w:val="TextoNormal"/>
        <w:spacing w:line="259" w:lineRule="auto"/>
      </w:pPr>
    </w:p>
    <w:p w14:paraId="7C4DCBCF" w14:textId="4F90BF02" w:rsidR="00317E09" w:rsidRDefault="00317E09" w:rsidP="00317E09">
      <w:pPr>
        <w:pStyle w:val="TextoNormal"/>
        <w:spacing w:line="259" w:lineRule="auto"/>
      </w:pPr>
    </w:p>
    <w:p w14:paraId="7EFC7E79" w14:textId="378CE47D" w:rsidR="00317E09" w:rsidRDefault="00317E09" w:rsidP="00317E09">
      <w:pPr>
        <w:pStyle w:val="TextoNormal"/>
        <w:spacing w:line="259" w:lineRule="auto"/>
      </w:pPr>
    </w:p>
    <w:p w14:paraId="3326650E" w14:textId="62FF952A" w:rsidR="00317E09" w:rsidRDefault="00317E09" w:rsidP="00317E09">
      <w:pPr>
        <w:pStyle w:val="TextoNormal"/>
        <w:spacing w:line="259" w:lineRule="auto"/>
      </w:pPr>
    </w:p>
    <w:p w14:paraId="020A4640" w14:textId="5F35BE7E" w:rsidR="00317E09" w:rsidRDefault="00317E09" w:rsidP="00317E09">
      <w:pPr>
        <w:pStyle w:val="TextoNormal"/>
        <w:spacing w:line="259" w:lineRule="auto"/>
      </w:pPr>
    </w:p>
    <w:p w14:paraId="2BD9DF4A" w14:textId="77777777" w:rsidR="00317E09" w:rsidRPr="00303414" w:rsidRDefault="00317E09" w:rsidP="00317E09">
      <w:pPr>
        <w:pStyle w:val="TextoNormal"/>
        <w:spacing w:line="259" w:lineRule="auto"/>
        <w:rPr>
          <w:szCs w:val="22"/>
        </w:rPr>
      </w:pPr>
    </w:p>
    <w:p w14:paraId="2766D030" w14:textId="2E4D8BEB" w:rsidR="00303414" w:rsidRDefault="00303414" w:rsidP="00303414">
      <w:pPr>
        <w:pStyle w:val="TextoNormal"/>
        <w:spacing w:line="259" w:lineRule="auto"/>
        <w:ind w:left="0"/>
      </w:pPr>
    </w:p>
    <w:p w14:paraId="6FFD7EF9" w14:textId="6AFD1708" w:rsidR="00303414" w:rsidRDefault="00303414" w:rsidP="00303414">
      <w:pPr>
        <w:pStyle w:val="TextoNormal"/>
        <w:spacing w:line="259" w:lineRule="auto"/>
        <w:ind w:left="0"/>
      </w:pPr>
    </w:p>
    <w:p w14:paraId="7A478DCD" w14:textId="5387681C" w:rsidR="00317E09" w:rsidRDefault="00317E09" w:rsidP="00317E09">
      <w:pPr>
        <w:pStyle w:val="Ttulo2"/>
      </w:pPr>
      <w:r>
        <w:t>I_Editar</w:t>
      </w:r>
    </w:p>
    <w:p w14:paraId="2617EFCE" w14:textId="77777777" w:rsidR="00317E09" w:rsidRDefault="00317E09" w:rsidP="00317E09">
      <w:pPr>
        <w:pStyle w:val="TextoNormal"/>
      </w:pPr>
    </w:p>
    <w:p w14:paraId="7F576EE6" w14:textId="24D64B34" w:rsidR="00317E09" w:rsidRDefault="00317E09" w:rsidP="00317E09">
      <w:pPr>
        <w:pStyle w:val="TextoNormal"/>
        <w:ind w:left="0"/>
      </w:pPr>
      <w:r>
        <w:drawing>
          <wp:inline distT="0" distB="0" distL="0" distR="0" wp14:anchorId="46EB4496" wp14:editId="02196F7A">
            <wp:extent cx="5734050" cy="2609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6F2E" w14:textId="77777777" w:rsidR="00317E09" w:rsidRDefault="00317E09" w:rsidP="00317E09">
      <w:pPr>
        <w:pStyle w:val="TextoNormal"/>
      </w:pPr>
    </w:p>
    <w:p w14:paraId="21241AD8" w14:textId="77777777" w:rsidR="00317E09" w:rsidRDefault="00317E09" w:rsidP="00317E09">
      <w:pPr>
        <w:pStyle w:val="Ttulo3"/>
        <w:numPr>
          <w:ilvl w:val="2"/>
          <w:numId w:val="0"/>
        </w:numPr>
      </w:pPr>
      <w:r>
        <w:t>Informações críticas da interface</w:t>
      </w:r>
    </w:p>
    <w:p w14:paraId="01268FDD" w14:textId="69EA11DE" w:rsidR="00317E09" w:rsidRPr="00317E09" w:rsidRDefault="00317E09" w:rsidP="00317E09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“imagem do card” para iserir o url da imagem que deve ser adicioanda ao card.</w:t>
      </w:r>
    </w:p>
    <w:p w14:paraId="6980A004" w14:textId="6D81BE44" w:rsidR="00317E09" w:rsidRPr="00317E09" w:rsidRDefault="00317E09" w:rsidP="00317E09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“Nome” deve ser nome não existente.</w:t>
      </w:r>
    </w:p>
    <w:p w14:paraId="3F69B806" w14:textId="77777777" w:rsidR="00317E09" w:rsidRPr="00FF79FF" w:rsidRDefault="00317E09" w:rsidP="00317E09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“Preço” deve ser o valor da carta.</w:t>
      </w:r>
    </w:p>
    <w:p w14:paraId="55C5947F" w14:textId="77777777" w:rsidR="00317E09" w:rsidRPr="00FF79FF" w:rsidRDefault="00317E09" w:rsidP="00317E09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“Raridade” é um numero entre 1-12.</w:t>
      </w:r>
    </w:p>
    <w:p w14:paraId="17DEBB09" w14:textId="102AB011" w:rsidR="00317E09" w:rsidRPr="00E953A7" w:rsidRDefault="00317E09" w:rsidP="00317E09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 xml:space="preserve">Campo “Descrição” são as informações da carta que está a venda. </w:t>
      </w:r>
    </w:p>
    <w:p w14:paraId="50B12C47" w14:textId="4AD6CD26" w:rsidR="00E953A7" w:rsidRPr="00E953A7" w:rsidRDefault="00E953A7" w:rsidP="00317E09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“Atualizar” para confirmar a edição do card.</w:t>
      </w:r>
    </w:p>
    <w:p w14:paraId="2D88F79C" w14:textId="21E29BA4" w:rsidR="00E953A7" w:rsidRPr="00317E09" w:rsidRDefault="00E953A7" w:rsidP="00317E09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 xml:space="preserve">Botão “Listar Cards” </w:t>
      </w:r>
      <w:r w:rsidR="00700A0A">
        <w:t>para ir para a tela inical.</w:t>
      </w:r>
    </w:p>
    <w:p w14:paraId="43A2481D" w14:textId="43B54A1D" w:rsidR="00317E09" w:rsidRDefault="00317E09" w:rsidP="00317E09">
      <w:pPr>
        <w:pStyle w:val="TextoNormal"/>
        <w:spacing w:line="259" w:lineRule="auto"/>
      </w:pPr>
    </w:p>
    <w:p w14:paraId="1CE9229D" w14:textId="36E19FFA" w:rsidR="00317E09" w:rsidRDefault="00317E09" w:rsidP="00317E09">
      <w:pPr>
        <w:pStyle w:val="TextoNormal"/>
        <w:spacing w:line="259" w:lineRule="auto"/>
      </w:pPr>
    </w:p>
    <w:p w14:paraId="08C3037B" w14:textId="3C692800" w:rsidR="00317E09" w:rsidRDefault="00317E09" w:rsidP="00317E09">
      <w:pPr>
        <w:pStyle w:val="TextoNormal"/>
        <w:spacing w:line="259" w:lineRule="auto"/>
      </w:pPr>
    </w:p>
    <w:p w14:paraId="2930692F" w14:textId="413FFA1B" w:rsidR="00317E09" w:rsidRDefault="00317E09" w:rsidP="00317E09">
      <w:pPr>
        <w:pStyle w:val="TextoNormal"/>
        <w:spacing w:line="259" w:lineRule="auto"/>
      </w:pPr>
    </w:p>
    <w:p w14:paraId="4E6AA2F8" w14:textId="6BFAD0AB" w:rsidR="00317E09" w:rsidRDefault="00317E09" w:rsidP="00317E09">
      <w:pPr>
        <w:pStyle w:val="TextoNormal"/>
        <w:spacing w:line="259" w:lineRule="auto"/>
      </w:pPr>
    </w:p>
    <w:p w14:paraId="10242264" w14:textId="554809F4" w:rsidR="00317E09" w:rsidRDefault="00317E09" w:rsidP="00317E09">
      <w:pPr>
        <w:pStyle w:val="TextoNormal"/>
        <w:spacing w:line="259" w:lineRule="auto"/>
      </w:pPr>
    </w:p>
    <w:p w14:paraId="47B2B540" w14:textId="2DE02966" w:rsidR="00317E09" w:rsidRDefault="00317E09" w:rsidP="00317E09">
      <w:pPr>
        <w:pStyle w:val="TextoNormal"/>
        <w:spacing w:line="259" w:lineRule="auto"/>
      </w:pPr>
    </w:p>
    <w:p w14:paraId="0BA0FD08" w14:textId="3A17E09E" w:rsidR="00317E09" w:rsidRDefault="00317E09" w:rsidP="00317E09">
      <w:pPr>
        <w:pStyle w:val="TextoNormal"/>
        <w:spacing w:line="259" w:lineRule="auto"/>
      </w:pPr>
    </w:p>
    <w:p w14:paraId="4110D687" w14:textId="3E02DDAC" w:rsidR="00317E09" w:rsidRDefault="00317E09" w:rsidP="00317E09">
      <w:pPr>
        <w:pStyle w:val="TextoNormal"/>
        <w:spacing w:line="259" w:lineRule="auto"/>
      </w:pPr>
    </w:p>
    <w:p w14:paraId="0EFEE727" w14:textId="63F68A93" w:rsidR="00317E09" w:rsidRDefault="00317E09" w:rsidP="00317E09">
      <w:pPr>
        <w:pStyle w:val="TextoNormal"/>
        <w:spacing w:line="259" w:lineRule="auto"/>
      </w:pPr>
    </w:p>
    <w:p w14:paraId="042F0737" w14:textId="77777777" w:rsidR="00317E09" w:rsidRPr="00317E09" w:rsidRDefault="00317E09" w:rsidP="00317E09">
      <w:pPr>
        <w:pStyle w:val="TextoNormal"/>
        <w:spacing w:line="259" w:lineRule="auto"/>
        <w:rPr>
          <w:szCs w:val="22"/>
        </w:rPr>
      </w:pPr>
    </w:p>
    <w:p w14:paraId="70CED432" w14:textId="49AF7973" w:rsidR="00317E09" w:rsidRDefault="00317E09" w:rsidP="00317E09">
      <w:pPr>
        <w:pStyle w:val="TextoNormal"/>
        <w:spacing w:line="259" w:lineRule="auto"/>
        <w:ind w:left="0"/>
      </w:pPr>
    </w:p>
    <w:p w14:paraId="6BD31135" w14:textId="77777777" w:rsidR="00317E09" w:rsidRPr="00303414" w:rsidRDefault="00317E09" w:rsidP="00317E09">
      <w:pPr>
        <w:pStyle w:val="TextoNormal"/>
        <w:spacing w:line="259" w:lineRule="auto"/>
        <w:ind w:left="0"/>
        <w:rPr>
          <w:szCs w:val="22"/>
        </w:rPr>
      </w:pPr>
    </w:p>
    <w:p w14:paraId="009298E7" w14:textId="6973BEA4" w:rsidR="00317E09" w:rsidRDefault="00317E09" w:rsidP="00317E09">
      <w:pPr>
        <w:pStyle w:val="Ttulo2"/>
      </w:pPr>
      <w:r>
        <w:t>I_E</w:t>
      </w:r>
      <w:r w:rsidR="00F63071">
        <w:t>xclusão</w:t>
      </w:r>
    </w:p>
    <w:p w14:paraId="13007A1D" w14:textId="77777777" w:rsidR="00317E09" w:rsidRDefault="00317E09" w:rsidP="00317E09">
      <w:pPr>
        <w:pStyle w:val="TextoNormal"/>
      </w:pPr>
    </w:p>
    <w:p w14:paraId="145953C0" w14:textId="17EE5513" w:rsidR="00317E09" w:rsidRDefault="00F63071" w:rsidP="00317E09">
      <w:pPr>
        <w:pStyle w:val="TextoNormal"/>
        <w:ind w:left="0"/>
      </w:pPr>
      <w:r>
        <w:drawing>
          <wp:inline distT="0" distB="0" distL="0" distR="0" wp14:anchorId="5C190B5E" wp14:editId="7A36808B">
            <wp:extent cx="5734050" cy="31337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A7FB" w14:textId="77777777" w:rsidR="00317E09" w:rsidRDefault="00317E09" w:rsidP="00317E09">
      <w:pPr>
        <w:pStyle w:val="TextoNormal"/>
      </w:pPr>
    </w:p>
    <w:p w14:paraId="7BAF255B" w14:textId="77777777" w:rsidR="00317E09" w:rsidRDefault="00317E09" w:rsidP="00317E09">
      <w:pPr>
        <w:pStyle w:val="Ttulo3"/>
        <w:numPr>
          <w:ilvl w:val="2"/>
          <w:numId w:val="0"/>
        </w:numPr>
      </w:pPr>
      <w:r>
        <w:t>Informações críticas da interface</w:t>
      </w:r>
    </w:p>
    <w:p w14:paraId="0671A43D" w14:textId="77777777" w:rsidR="00F63071" w:rsidRPr="00F63071" w:rsidRDefault="00F63071" w:rsidP="00317E09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“Deletar” para confirmar a exclusão de um card</w:t>
      </w:r>
      <w:r w:rsidR="00317E09">
        <w:t>.</w:t>
      </w:r>
    </w:p>
    <w:p w14:paraId="34051237" w14:textId="12CFF01A" w:rsidR="00317E09" w:rsidRPr="00317E09" w:rsidRDefault="00F63071" w:rsidP="00317E09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“Cancelar” para</w:t>
      </w:r>
      <w:r w:rsidR="00317E09">
        <w:t xml:space="preserve"> </w:t>
      </w:r>
      <w:r>
        <w:t>cancelar</w:t>
      </w:r>
      <w:r w:rsidR="00E953A7">
        <w:t xml:space="preserve"> a exclusão de um card.</w:t>
      </w:r>
      <w:r>
        <w:t xml:space="preserve"> </w:t>
      </w:r>
    </w:p>
    <w:p w14:paraId="0A69826C" w14:textId="1B6484CE" w:rsidR="00303414" w:rsidRDefault="00303414" w:rsidP="00303414">
      <w:pPr>
        <w:pStyle w:val="TextoNormal"/>
        <w:spacing w:line="259" w:lineRule="auto"/>
        <w:ind w:left="0"/>
        <w:rPr>
          <w:szCs w:val="22"/>
        </w:rPr>
      </w:pPr>
    </w:p>
    <w:p w14:paraId="16110347" w14:textId="77777777" w:rsidR="00FF79FF" w:rsidRDefault="00FF79FF" w:rsidP="4C2DA38B">
      <w:pPr>
        <w:pStyle w:val="TextoNormal"/>
      </w:pPr>
    </w:p>
    <w:sectPr w:rsidR="00FF79FF">
      <w:headerReference w:type="default" r:id="rId37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18761" w14:textId="77777777" w:rsidR="002D16D0" w:rsidRDefault="002D16D0">
      <w:r>
        <w:separator/>
      </w:r>
    </w:p>
  </w:endnote>
  <w:endnote w:type="continuationSeparator" w:id="0">
    <w:p w14:paraId="2D5850C5" w14:textId="77777777" w:rsidR="002D16D0" w:rsidRDefault="002D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35391" w14:paraId="7D471F75" w14:textId="77777777">
      <w:tc>
        <w:tcPr>
          <w:tcW w:w="6487" w:type="dxa"/>
        </w:tcPr>
        <w:p w14:paraId="1C62091D" w14:textId="77777777" w:rsidR="00635391" w:rsidRDefault="00635391">
          <w:pPr>
            <w:pStyle w:val="Rodap"/>
          </w:pPr>
          <w:r>
            <w:t>Versão 1.0</w:t>
          </w:r>
        </w:p>
      </w:tc>
      <w:tc>
        <w:tcPr>
          <w:tcW w:w="2799" w:type="dxa"/>
        </w:tcPr>
        <w:p w14:paraId="21E3E0AA" w14:textId="77777777" w:rsidR="00635391" w:rsidRDefault="00635391">
          <w:pPr>
            <w:pStyle w:val="Rodap"/>
            <w:jc w:val="right"/>
          </w:pPr>
          <w:bookmarkStart w:id="2" w:name="_Ref471361557"/>
          <w:r>
            <w:t>10/2019</w:t>
          </w:r>
        </w:p>
      </w:tc>
    </w:tr>
    <w:bookmarkEnd w:id="2"/>
  </w:tbl>
  <w:p w14:paraId="3A0FF5F2" w14:textId="77777777" w:rsidR="00635391" w:rsidRDefault="006353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B58A9" w14:textId="77777777" w:rsidR="002D16D0" w:rsidRDefault="002D16D0">
      <w:r>
        <w:separator/>
      </w:r>
    </w:p>
  </w:footnote>
  <w:footnote w:type="continuationSeparator" w:id="0">
    <w:p w14:paraId="72EC8B21" w14:textId="77777777" w:rsidR="002D16D0" w:rsidRDefault="002D1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635391" w:rsidRDefault="0063539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537F28F" w14:textId="77777777" w:rsidR="00635391" w:rsidRDefault="0063539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29076" w14:textId="77777777" w:rsidR="00635391" w:rsidRDefault="00635391" w:rsidP="005E08F9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9260C" w14:textId="77777777" w:rsidR="00635391" w:rsidRDefault="00635391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610EB" w14:textId="77777777" w:rsidR="00635391" w:rsidRDefault="0063539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35391" w14:paraId="23B81F9D" w14:textId="77777777">
      <w:tc>
        <w:tcPr>
          <w:tcW w:w="4621" w:type="dxa"/>
        </w:tcPr>
        <w:p w14:paraId="704388A9" w14:textId="77777777" w:rsidR="00635391" w:rsidRDefault="0063539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4F10EA2" w14:textId="77777777" w:rsidR="00635391" w:rsidRDefault="0063539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DFB9E20" w14:textId="77777777" w:rsidR="00635391" w:rsidRDefault="00635391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35391" w14:paraId="1F62F15C" w14:textId="77777777">
      <w:tc>
        <w:tcPr>
          <w:tcW w:w="4621" w:type="dxa"/>
        </w:tcPr>
        <w:p w14:paraId="093593B8" w14:textId="77777777" w:rsidR="00635391" w:rsidRDefault="0063539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F3BA8E6" w14:textId="77777777" w:rsidR="00635391" w:rsidRDefault="0063539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37805D2" w14:textId="77777777" w:rsidR="00635391" w:rsidRDefault="00635391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35391" w14:paraId="311F412D" w14:textId="77777777">
      <w:tc>
        <w:tcPr>
          <w:tcW w:w="4621" w:type="dxa"/>
        </w:tcPr>
        <w:p w14:paraId="5E0B7279" w14:textId="77777777" w:rsidR="00635391" w:rsidRDefault="0063539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F37400C" w14:textId="77777777" w:rsidR="00635391" w:rsidRDefault="0063539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0DF9E56" w14:textId="77777777" w:rsidR="00635391" w:rsidRDefault="00635391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35391" w14:paraId="1C7124B9" w14:textId="77777777">
      <w:tc>
        <w:tcPr>
          <w:tcW w:w="4621" w:type="dxa"/>
        </w:tcPr>
        <w:p w14:paraId="25A23F1C" w14:textId="77777777" w:rsidR="00635391" w:rsidRDefault="0063539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24CE52AD" w14:textId="77777777" w:rsidR="00635391" w:rsidRDefault="0063539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630AD66" w14:textId="77777777" w:rsidR="00635391" w:rsidRDefault="00635391">
    <w:pPr>
      <w:pStyle w:val="Cabealho"/>
      <w:rPr>
        <w:rStyle w:val="Nmerodepgina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35391" w14:paraId="569C2654" w14:textId="77777777">
      <w:tc>
        <w:tcPr>
          <w:tcW w:w="4621" w:type="dxa"/>
        </w:tcPr>
        <w:p w14:paraId="6493453D" w14:textId="77777777" w:rsidR="00635391" w:rsidRDefault="0063539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793A4407" w14:textId="77777777" w:rsidR="00635391" w:rsidRDefault="0063539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2BA226A1" w14:textId="77777777" w:rsidR="00635391" w:rsidRDefault="00635391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decimal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7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52B2B43"/>
    <w:multiLevelType w:val="hybridMultilevel"/>
    <w:tmpl w:val="DE7827A4"/>
    <w:lvl w:ilvl="0" w:tplc="FFFFFFFF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2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18"/>
  </w:num>
  <w:num w:numId="7">
    <w:abstractNumId w:val="10"/>
  </w:num>
  <w:num w:numId="8">
    <w:abstractNumId w:val="9"/>
  </w:num>
  <w:num w:numId="9">
    <w:abstractNumId w:val="22"/>
  </w:num>
  <w:num w:numId="10">
    <w:abstractNumId w:val="2"/>
  </w:num>
  <w:num w:numId="11">
    <w:abstractNumId w:val="17"/>
  </w:num>
  <w:num w:numId="12">
    <w:abstractNumId w:val="6"/>
  </w:num>
  <w:num w:numId="13">
    <w:abstractNumId w:val="24"/>
  </w:num>
  <w:num w:numId="14">
    <w:abstractNumId w:val="13"/>
  </w:num>
  <w:num w:numId="15">
    <w:abstractNumId w:val="20"/>
  </w:num>
  <w:num w:numId="16">
    <w:abstractNumId w:val="23"/>
  </w:num>
  <w:num w:numId="17">
    <w:abstractNumId w:val="0"/>
  </w:num>
  <w:num w:numId="18">
    <w:abstractNumId w:val="12"/>
  </w:num>
  <w:num w:numId="19">
    <w:abstractNumId w:val="19"/>
  </w:num>
  <w:num w:numId="20">
    <w:abstractNumId w:val="1"/>
  </w:num>
  <w:num w:numId="21">
    <w:abstractNumId w:val="14"/>
  </w:num>
  <w:num w:numId="22">
    <w:abstractNumId w:val="7"/>
  </w:num>
  <w:num w:numId="2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>
    <w:abstractNumId w:val="8"/>
  </w:num>
  <w:num w:numId="25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>
    <w:abstractNumId w:val="16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2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6296"/>
    <w:rsid w:val="00027120"/>
    <w:rsid w:val="00053822"/>
    <w:rsid w:val="000C7E33"/>
    <w:rsid w:val="00106D1A"/>
    <w:rsid w:val="001716C7"/>
    <w:rsid w:val="001728C9"/>
    <w:rsid w:val="001A0656"/>
    <w:rsid w:val="001A74BB"/>
    <w:rsid w:val="001E39DD"/>
    <w:rsid w:val="001E4902"/>
    <w:rsid w:val="002057CE"/>
    <w:rsid w:val="0026024F"/>
    <w:rsid w:val="002742FD"/>
    <w:rsid w:val="0028686D"/>
    <w:rsid w:val="002D16D0"/>
    <w:rsid w:val="003012E4"/>
    <w:rsid w:val="00303414"/>
    <w:rsid w:val="00305514"/>
    <w:rsid w:val="00317E09"/>
    <w:rsid w:val="00355001"/>
    <w:rsid w:val="00376C8A"/>
    <w:rsid w:val="00386DEC"/>
    <w:rsid w:val="003B1E08"/>
    <w:rsid w:val="003E2C49"/>
    <w:rsid w:val="004703C7"/>
    <w:rsid w:val="00506043"/>
    <w:rsid w:val="005478A7"/>
    <w:rsid w:val="005C5014"/>
    <w:rsid w:val="005C5284"/>
    <w:rsid w:val="005C785E"/>
    <w:rsid w:val="005E08F9"/>
    <w:rsid w:val="006100AE"/>
    <w:rsid w:val="006221EF"/>
    <w:rsid w:val="00631CAB"/>
    <w:rsid w:val="00632C85"/>
    <w:rsid w:val="00635391"/>
    <w:rsid w:val="0065605E"/>
    <w:rsid w:val="00686F78"/>
    <w:rsid w:val="006E0073"/>
    <w:rsid w:val="00700A0A"/>
    <w:rsid w:val="00713102"/>
    <w:rsid w:val="007C0161"/>
    <w:rsid w:val="007E0256"/>
    <w:rsid w:val="007F069B"/>
    <w:rsid w:val="0086680B"/>
    <w:rsid w:val="008E3941"/>
    <w:rsid w:val="00970006"/>
    <w:rsid w:val="009770B5"/>
    <w:rsid w:val="009C0C24"/>
    <w:rsid w:val="00A00E89"/>
    <w:rsid w:val="00A90EF5"/>
    <w:rsid w:val="00AD3842"/>
    <w:rsid w:val="00AE4CDB"/>
    <w:rsid w:val="00AF2511"/>
    <w:rsid w:val="00B66A90"/>
    <w:rsid w:val="00BB4A40"/>
    <w:rsid w:val="00BB795D"/>
    <w:rsid w:val="00BD5C43"/>
    <w:rsid w:val="00C1576A"/>
    <w:rsid w:val="00C55512"/>
    <w:rsid w:val="00CC203E"/>
    <w:rsid w:val="00CD3C99"/>
    <w:rsid w:val="00CF356A"/>
    <w:rsid w:val="00D57D9F"/>
    <w:rsid w:val="00D86A04"/>
    <w:rsid w:val="00E942D6"/>
    <w:rsid w:val="00E953A7"/>
    <w:rsid w:val="00EA07F6"/>
    <w:rsid w:val="00EB1672"/>
    <w:rsid w:val="00EB21E3"/>
    <w:rsid w:val="00ED2043"/>
    <w:rsid w:val="00F217D7"/>
    <w:rsid w:val="00F26727"/>
    <w:rsid w:val="00F345B6"/>
    <w:rsid w:val="00F6085A"/>
    <w:rsid w:val="00F63071"/>
    <w:rsid w:val="00F656F1"/>
    <w:rsid w:val="00F72B4E"/>
    <w:rsid w:val="00FD21BE"/>
    <w:rsid w:val="00FE4DBC"/>
    <w:rsid w:val="00FF79FF"/>
    <w:rsid w:val="4C2DA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81E406"/>
  <w15:chartTrackingRefBased/>
  <w15:docId w15:val="{CECF6C09-1F10-4373-AFE1-276B9390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  <w:lang w:eastAsia="pt-BR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  <w:lang w:eastAsia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  <w:lang w:eastAsia="pt-BR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 w:eastAsia="pt-BR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  <w:lang w:eastAsia="pt-BR"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  <w:lang w:eastAsia="pt-BR"/>
    </w:rPr>
  </w:style>
  <w:style w:type="paragraph" w:styleId="Commarcadores3">
    <w:name w:val="List Bullet 3"/>
    <w:semiHidden/>
    <w:pPr>
      <w:ind w:left="859" w:hanging="283"/>
    </w:pPr>
    <w:rPr>
      <w:noProof/>
      <w:lang w:eastAsia="pt-BR"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  <w:lang w:eastAsia="pt-BR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  <w:lang w:eastAsia="pt-BR"/>
    </w:rPr>
  </w:style>
  <w:style w:type="paragraph" w:customStyle="1" w:styleId="Bullet1">
    <w:name w:val="Bullet 1"/>
    <w:pPr>
      <w:ind w:left="859" w:hanging="283"/>
    </w:pPr>
    <w:rPr>
      <w:noProof/>
      <w:lang w:eastAsia="pt-BR"/>
    </w:rPr>
  </w:style>
  <w:style w:type="paragraph" w:customStyle="1" w:styleId="Bullet2">
    <w:name w:val="Bullet 2"/>
    <w:pPr>
      <w:spacing w:after="60"/>
      <w:ind w:left="859" w:hanging="283"/>
    </w:pPr>
    <w:rPr>
      <w:noProof/>
      <w:lang w:eastAsia="pt-BR"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  <w:lang w:eastAsia="pt-BR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  <w:lang w:eastAsia="pt-BR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 w:eastAsia="pt-BR"/>
    </w:rPr>
  </w:style>
  <w:style w:type="paragraph" w:customStyle="1" w:styleId="Item">
    <w:name w:val="Item"/>
    <w:pPr>
      <w:ind w:left="576"/>
    </w:pPr>
    <w:rPr>
      <w:noProof/>
      <w:lang w:eastAsia="pt-BR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  <w:lang w:eastAsia="pt-BR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  <w:lang w:eastAsia="pt-BR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 w:eastAsia="pt-BR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  <w:lang w:eastAsia="pt-BR"/>
    </w:rPr>
  </w:style>
  <w:style w:type="paragraph" w:customStyle="1" w:styleId="CabealhoCapa1">
    <w:name w:val="Cabeçalho Capa 1"/>
    <w:rPr>
      <w:rFonts w:ascii="Arial" w:hAnsi="Arial"/>
      <w:b/>
      <w:noProof/>
      <w:lang w:eastAsia="pt-BR"/>
    </w:rPr>
  </w:style>
  <w:style w:type="paragraph" w:customStyle="1" w:styleId="CabealhoCapa2">
    <w:name w:val="Cabeçalho Capa 2"/>
    <w:rPr>
      <w:rFonts w:ascii="Arial" w:hAnsi="Arial"/>
      <w:noProof/>
      <w:sz w:val="16"/>
      <w:lang w:eastAsia="pt-BR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C5284"/>
    <w:pPr>
      <w:spacing w:before="100" w:beforeAutospacing="1" w:after="100" w:afterAutospacing="1"/>
    </w:pPr>
    <w:rPr>
      <w:sz w:val="24"/>
      <w:szCs w:val="24"/>
    </w:rPr>
  </w:style>
  <w:style w:type="character" w:customStyle="1" w:styleId="CabealhoChar">
    <w:name w:val="Cabeçalho Char"/>
    <w:link w:val="Cabealho"/>
    <w:uiPriority w:val="99"/>
    <w:rsid w:val="005E08F9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3.wmf"/><Relationship Id="rId26" Type="http://schemas.openxmlformats.org/officeDocument/2006/relationships/image" Target="media/image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2.png"/><Relationship Id="rId25" Type="http://schemas.openxmlformats.org/officeDocument/2006/relationships/oleObject" Target="embeddings/oleObject4.bin"/><Relationship Id="rId33" Type="http://schemas.openxmlformats.org/officeDocument/2006/relationships/image" Target="media/image13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7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5.wmf"/><Relationship Id="rId32" Type="http://schemas.openxmlformats.org/officeDocument/2006/relationships/image" Target="media/image12.jpeg"/><Relationship Id="rId37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eader" Target="header8.xml"/><Relationship Id="rId28" Type="http://schemas.openxmlformats.org/officeDocument/2006/relationships/image" Target="media/image8.png"/><Relationship Id="rId36" Type="http://schemas.openxmlformats.org/officeDocument/2006/relationships/image" Target="media/image16.jpeg"/><Relationship Id="rId10" Type="http://schemas.openxmlformats.org/officeDocument/2006/relationships/header" Target="header3.xml"/><Relationship Id="rId19" Type="http://schemas.openxmlformats.org/officeDocument/2006/relationships/oleObject" Target="embeddings/oleObject2.bin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oleObject" Target="embeddings/oleObject3.bin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B5D64-B4CF-47C7-B82E-82E8D8C11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</Template>
  <TotalTime>480</TotalTime>
  <Pages>24</Pages>
  <Words>2526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>UFU</Company>
  <LinksUpToDate>false</LinksUpToDate>
  <CharactersWithSpaces>16140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Lucas Bernardes</cp:lastModifiedBy>
  <cp:revision>28</cp:revision>
  <cp:lastPrinted>1997-08-08T15:22:00Z</cp:lastPrinted>
  <dcterms:created xsi:type="dcterms:W3CDTF">2019-10-23T12:28:00Z</dcterms:created>
  <dcterms:modified xsi:type="dcterms:W3CDTF">2019-11-20T19:47:00Z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